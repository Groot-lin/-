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009A0" w14:textId="77777777" w:rsidR="00970424" w:rsidRDefault="00C5528F">
      <w:pPr>
        <w:jc w:val="left"/>
        <w:rPr>
          <w:rFonts w:ascii="华文新魏" w:eastAsia="华文新魏"/>
          <w:b/>
          <w:bCs/>
          <w:sz w:val="52"/>
          <w:szCs w:val="52"/>
        </w:rPr>
      </w:pPr>
      <w:r>
        <w:rPr>
          <w:rFonts w:ascii="宋体" w:hAnsi="宋体"/>
          <w:noProof/>
          <w:color w:val="000000"/>
          <w:sz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099DC18" wp14:editId="099D5C77">
                <wp:simplePos x="0" y="0"/>
                <wp:positionH relativeFrom="column">
                  <wp:posOffset>560705</wp:posOffset>
                </wp:positionH>
                <wp:positionV relativeFrom="paragraph">
                  <wp:posOffset>213995</wp:posOffset>
                </wp:positionV>
                <wp:extent cx="3990975" cy="895985"/>
                <wp:effectExtent l="0" t="0" r="1270" b="4445"/>
                <wp:wrapNone/>
                <wp:docPr id="1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3990975" cy="895985"/>
                          <a:chOff x="0" y="0"/>
                          <a:chExt cx="6285" cy="1411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633758469746283750KmZCWaOQdYlGf6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5" cy="14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" descr="633741041570540000qsZKB576OqRT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63" t="15224" r="16321" b="326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5" y="267"/>
                            <a:ext cx="4320" cy="8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9A4B15" id="Group 2" o:spid="_x0000_s1026" style="position:absolute;left:0;text-align:left;margin-left:44.15pt;margin-top:16.85pt;width:314.25pt;height:70.55pt;z-index:251658240" coordsize="6285,141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9m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EpaK&#10;KACiiigAooooAKKKKACiiigAooooAKKKKACikpaACiiigAooooAKKKKACimtuyNuMZ5z6U6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pKWigApKWigAooooAKKKKAEopa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Z2r6BpOvW/kapYw3Kdi&#10;68r9D1FaNFAHlmqfAfRrhmfTNRubMnkJIBIv9DXMah8CdfgBNle2d2OwJMZ/Xj9a96ooA+VtU8Be&#10;KNHBN3o1yFH8ca71/MVhPbzxPtkhkRvRlINfY1QyWdrK26S2idvVkBNAHx6VdeqsPqKBG7nCqxPo&#10;BX18+m2EhBeyt2K8jdEpx+lCaZp8b70sbZW9ViUH+VAHyfB4f1m6jDwaVeSrnqsDEfyr2P4M+G/E&#10;ej/arrUDLZ2Mo2izmU5dv74B6f1r1YAAYAwKW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pKW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pkjSKP3aB/YtigB9FRI8xbDRBR678&#10;1L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TXLAfKATnuaUEmgBaKKKACiiigAo&#10;oooAKKKKACiiigAooooAKKKKACiiigAooooAKKKKACiiigAooooAKKKKACiiigAooooAKKKKACii&#10;igAooooAKKKKACiiigApMdaW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QgEYIzS0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633758469746283750KmZCWaOQdYlGf6h" style="position:absolute;width:1455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">
                  <v:imagedata r:id="rId11" o:title="633758469746283750KmZCWaOQdYlGf6h"/>
                </v:shape>
                <v:shape id="Picture 4" o:spid="_x0000_s1028" type="#_x0000_t75" alt="633741041570540000qsZKB576OqRTJ" style="position:absolute;left:1965;top:267;width:4320;height:8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">
                  <v:imagedata r:id="rId12" o:title="633741041570540000qsZKB576OqRTJ" croptop="9977f" cropbottom="21379f" cropleft="1942f" cropright="10696f"/>
                </v:shape>
              </v:group>
            </w:pict>
          </mc:Fallback>
        </mc:AlternateContent>
      </w:r>
      <w:r w:rsidR="00FE7817">
        <w:rPr>
          <w:rFonts w:ascii="宋体" w:hAnsi="宋体" w:hint="eastAsia"/>
          <w:color w:val="000000"/>
          <w:sz w:val="24"/>
        </w:rPr>
        <w:t xml:space="preserve">          </w:t>
      </w:r>
    </w:p>
    <w:p w14:paraId="137E32F8" w14:textId="77777777" w:rsidR="006176C7" w:rsidRDefault="006176C7" w:rsidP="006176C7">
      <w:pPr>
        <w:jc w:val="center"/>
        <w:rPr>
          <w:b/>
          <w:sz w:val="84"/>
          <w:szCs w:val="84"/>
        </w:rPr>
      </w:pPr>
    </w:p>
    <w:p w14:paraId="6B760086" w14:textId="77777777" w:rsidR="006176C7" w:rsidRPr="001F39CE" w:rsidRDefault="001F39CE" w:rsidP="006176C7">
      <w:pPr>
        <w:jc w:val="center"/>
        <w:rPr>
          <w:b/>
          <w:sz w:val="72"/>
          <w:szCs w:val="84"/>
        </w:rPr>
      </w:pPr>
      <w:r w:rsidRPr="001F39CE">
        <w:rPr>
          <w:rFonts w:hint="eastAsia"/>
          <w:b/>
          <w:sz w:val="72"/>
          <w:szCs w:val="84"/>
        </w:rPr>
        <w:t>综合实践</w:t>
      </w:r>
      <w:r w:rsidR="001C0C8A">
        <w:rPr>
          <w:rFonts w:hint="eastAsia"/>
          <w:b/>
          <w:sz w:val="72"/>
          <w:szCs w:val="84"/>
        </w:rPr>
        <w:t>报告</w:t>
      </w:r>
    </w:p>
    <w:p w14:paraId="28FF09DF" w14:textId="77777777" w:rsidR="001F39CE" w:rsidRPr="001F39CE" w:rsidRDefault="001F39CE" w:rsidP="006176C7">
      <w:pPr>
        <w:jc w:val="center"/>
        <w:rPr>
          <w:b/>
          <w:sz w:val="36"/>
          <w:szCs w:val="84"/>
        </w:rPr>
      </w:pPr>
      <w:r w:rsidRPr="001F39CE">
        <w:rPr>
          <w:b/>
          <w:sz w:val="36"/>
          <w:szCs w:val="84"/>
        </w:rPr>
        <w:t>《面向对象程序设计》</w:t>
      </w:r>
    </w:p>
    <w:p w14:paraId="5B2A66C8" w14:textId="77777777" w:rsidR="006176C7" w:rsidRDefault="006176C7" w:rsidP="006176C7">
      <w:pPr>
        <w:jc w:val="center"/>
        <w:rPr>
          <w:b/>
          <w:sz w:val="28"/>
          <w:szCs w:val="28"/>
        </w:rPr>
      </w:pPr>
    </w:p>
    <w:tbl>
      <w:tblPr>
        <w:tblW w:w="9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8"/>
        <w:gridCol w:w="2693"/>
        <w:gridCol w:w="2375"/>
      </w:tblGrid>
      <w:tr w:rsidR="005746F5" w:rsidRPr="000532DD" w14:paraId="25BBD6FD" w14:textId="77777777" w:rsidTr="00DF5ED6">
        <w:trPr>
          <w:trHeight w:val="1092"/>
          <w:jc w:val="center"/>
        </w:trPr>
        <w:tc>
          <w:tcPr>
            <w:tcW w:w="42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4B5FE65" w14:textId="77777777" w:rsidR="005746F5" w:rsidRPr="000532DD" w:rsidRDefault="005746F5" w:rsidP="008B15A7">
            <w:pPr>
              <w:jc w:val="left"/>
              <w:rPr>
                <w:b/>
                <w:bCs/>
                <w:sz w:val="28"/>
                <w:szCs w:val="21"/>
              </w:rPr>
            </w:pPr>
            <w:r w:rsidRPr="00E04185">
              <w:t>课程目标</w:t>
            </w:r>
            <w:r w:rsidRPr="00E04185">
              <w:t>2</w:t>
            </w:r>
            <w:r>
              <w:t>：</w:t>
            </w:r>
            <w:r w:rsidRPr="00E04185">
              <w:t>熟练运用面向对象程序设计思想和技术，针对有一定复杂程度的工程问题，提出合理的设计方案，能够搜集、整理对方案有支撑作用的资料，并对设计方案进行分析、设计、编码、测试和调试；同时对软件测试结果，用文字、图表进行展示，分析运行和测试结果并给出合理的评价。</w:t>
            </w:r>
            <w:r w:rsidR="00282D07">
              <w:t>（</w:t>
            </w:r>
            <w:r w:rsidR="00282D07">
              <w:t>60%</w:t>
            </w:r>
            <w:r w:rsidR="00282D07">
              <w:t>）</w:t>
            </w: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4ED2635" w14:textId="77777777" w:rsidR="005746F5" w:rsidRPr="000532DD" w:rsidRDefault="005746F5" w:rsidP="008B15A7">
            <w:pPr>
              <w:jc w:val="left"/>
              <w:rPr>
                <w:b/>
                <w:bCs/>
                <w:sz w:val="28"/>
                <w:szCs w:val="21"/>
              </w:rPr>
            </w:pPr>
            <w:r w:rsidRPr="008B15A7">
              <w:rPr>
                <w:rFonts w:hint="eastAsia"/>
              </w:rPr>
              <w:t>课程目标</w:t>
            </w:r>
            <w:r w:rsidRPr="008B15A7">
              <w:rPr>
                <w:rFonts w:hint="eastAsia"/>
              </w:rPr>
              <w:t>4</w:t>
            </w:r>
            <w:r w:rsidRPr="008B15A7">
              <w:rPr>
                <w:rFonts w:hint="eastAsia"/>
              </w:rPr>
              <w:t>：</w:t>
            </w:r>
            <w:r w:rsidRPr="00E04185">
              <w:t>熟练运用</w:t>
            </w:r>
            <w:r w:rsidRPr="008B15A7">
              <w:t>设计文稿、文档报告等方法，并具备一定的沟通和交流能力，准确表达个人观点，能够流畅地向教师和同学展示和讲解系统方案以及系统效果。</w:t>
            </w:r>
            <w:r w:rsidR="00282D07">
              <w:t>（</w:t>
            </w:r>
            <w:r w:rsidR="00282D07">
              <w:t>40%</w:t>
            </w:r>
            <w:r w:rsidR="00282D07">
              <w:t>）</w:t>
            </w:r>
          </w:p>
        </w:tc>
        <w:tc>
          <w:tcPr>
            <w:tcW w:w="23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8DF9DF7" w14:textId="77777777" w:rsidR="005746F5" w:rsidRPr="000532DD" w:rsidRDefault="005746F5" w:rsidP="00DF5ED6">
            <w:pPr>
              <w:jc w:val="center"/>
              <w:rPr>
                <w:b/>
                <w:bCs/>
                <w:sz w:val="28"/>
                <w:szCs w:val="21"/>
              </w:rPr>
            </w:pPr>
            <w:r w:rsidRPr="000532DD">
              <w:rPr>
                <w:rFonts w:hint="eastAsia"/>
                <w:b/>
                <w:bCs/>
                <w:sz w:val="28"/>
                <w:szCs w:val="21"/>
              </w:rPr>
              <w:t>总成绩</w:t>
            </w:r>
            <w:r>
              <w:rPr>
                <w:rFonts w:hint="eastAsia"/>
                <w:b/>
                <w:bCs/>
                <w:sz w:val="28"/>
                <w:szCs w:val="21"/>
              </w:rPr>
              <w:t>/</w:t>
            </w:r>
            <w:r>
              <w:rPr>
                <w:rFonts w:hint="eastAsia"/>
                <w:b/>
                <w:bCs/>
                <w:sz w:val="28"/>
                <w:szCs w:val="21"/>
              </w:rPr>
              <w:t>签名</w:t>
            </w:r>
          </w:p>
        </w:tc>
      </w:tr>
      <w:tr w:rsidR="00DF5ED6" w:rsidRPr="000532DD" w14:paraId="71114D24" w14:textId="77777777" w:rsidTr="00BC0FFE">
        <w:trPr>
          <w:trHeight w:val="1092"/>
          <w:jc w:val="center"/>
        </w:trPr>
        <w:tc>
          <w:tcPr>
            <w:tcW w:w="42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35B9D" w14:textId="77777777" w:rsidR="00DF5ED6" w:rsidRPr="00E04185" w:rsidRDefault="00DF5ED6" w:rsidP="008B15A7">
            <w:pPr>
              <w:jc w:val="left"/>
            </w:pPr>
          </w:p>
        </w:tc>
        <w:tc>
          <w:tcPr>
            <w:tcW w:w="26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563F" w14:textId="77777777" w:rsidR="00DF5ED6" w:rsidRPr="008B15A7" w:rsidRDefault="00DF5ED6" w:rsidP="008B15A7">
            <w:pPr>
              <w:jc w:val="left"/>
            </w:pPr>
          </w:p>
        </w:tc>
        <w:tc>
          <w:tcPr>
            <w:tcW w:w="23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4FA248" w14:textId="77777777" w:rsidR="00DF5ED6" w:rsidRPr="000532DD" w:rsidRDefault="00DF5ED6" w:rsidP="00C367AF">
            <w:pPr>
              <w:jc w:val="left"/>
              <w:rPr>
                <w:b/>
                <w:bCs/>
                <w:sz w:val="28"/>
                <w:szCs w:val="21"/>
              </w:rPr>
            </w:pPr>
          </w:p>
        </w:tc>
      </w:tr>
      <w:tr w:rsidR="00DF5ED6" w:rsidRPr="000532DD" w14:paraId="678D177C" w14:textId="77777777" w:rsidTr="005746F5">
        <w:trPr>
          <w:jc w:val="center"/>
        </w:trPr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945A1" w14:textId="77777777" w:rsidR="00DF5ED6" w:rsidRDefault="00DF5ED6" w:rsidP="00B36DD8">
            <w:pPr>
              <w:jc w:val="center"/>
              <w:rPr>
                <w:b/>
                <w:bCs/>
                <w:sz w:val="28"/>
                <w:szCs w:val="21"/>
              </w:rPr>
            </w:pPr>
          </w:p>
          <w:p w14:paraId="27810C87" w14:textId="77777777" w:rsidR="00DF5ED6" w:rsidRPr="000532DD" w:rsidRDefault="00DF5ED6" w:rsidP="00B36DD8">
            <w:pPr>
              <w:jc w:val="center"/>
              <w:rPr>
                <w:b/>
                <w:bCs/>
                <w:sz w:val="28"/>
                <w:szCs w:val="21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A651F" w14:textId="77777777" w:rsidR="00DF5ED6" w:rsidRPr="000532DD" w:rsidRDefault="00DF5ED6" w:rsidP="00B36DD8">
            <w:pPr>
              <w:jc w:val="center"/>
              <w:rPr>
                <w:b/>
                <w:bCs/>
                <w:sz w:val="28"/>
                <w:szCs w:val="21"/>
              </w:rPr>
            </w:pPr>
          </w:p>
        </w:tc>
        <w:tc>
          <w:tcPr>
            <w:tcW w:w="23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61415" w14:textId="77777777" w:rsidR="00DF5ED6" w:rsidRPr="000532DD" w:rsidRDefault="00DF5ED6" w:rsidP="00B36DD8">
            <w:pPr>
              <w:jc w:val="center"/>
              <w:rPr>
                <w:b/>
                <w:bCs/>
                <w:sz w:val="28"/>
                <w:szCs w:val="21"/>
              </w:rPr>
            </w:pPr>
          </w:p>
        </w:tc>
      </w:tr>
    </w:tbl>
    <w:p w14:paraId="2ACAD02E" w14:textId="77777777" w:rsidR="00970424" w:rsidRDefault="00970424">
      <w:pPr>
        <w:rPr>
          <w:sz w:val="20"/>
          <w:szCs w:val="20"/>
        </w:rPr>
      </w:pPr>
    </w:p>
    <w:p w14:paraId="41A15046" w14:textId="77777777" w:rsidR="008B15A7" w:rsidRDefault="008B15A7">
      <w:pPr>
        <w:rPr>
          <w:sz w:val="20"/>
          <w:szCs w:val="20"/>
        </w:rPr>
      </w:pPr>
    </w:p>
    <w:p w14:paraId="649165EB" w14:textId="77777777" w:rsidR="00970424" w:rsidRPr="00232894" w:rsidRDefault="00FE7817" w:rsidP="008B15A7">
      <w:pPr>
        <w:spacing w:line="360" w:lineRule="auto"/>
        <w:ind w:leftChars="602" w:left="2044" w:hangingChars="195" w:hanging="780"/>
        <w:rPr>
          <w:rFonts w:ascii="微软雅黑" w:eastAsia="微软雅黑" w:hAnsi="微软雅黑"/>
          <w:b/>
          <w:sz w:val="40"/>
          <w:szCs w:val="36"/>
          <w:u w:val="single"/>
        </w:rPr>
      </w:pPr>
      <w:r w:rsidRPr="00232894">
        <w:rPr>
          <w:rFonts w:ascii="微软雅黑" w:eastAsia="微软雅黑" w:hAnsi="微软雅黑" w:hint="eastAsia"/>
          <w:b/>
          <w:sz w:val="40"/>
          <w:szCs w:val="36"/>
        </w:rPr>
        <w:t>课程名称</w:t>
      </w:r>
      <w:r w:rsidR="00FE3754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</w:t>
      </w:r>
      <w:r w:rsidR="00FE3754" w:rsidRPr="00232894">
        <w:rPr>
          <w:rFonts w:ascii="微软雅黑" w:eastAsia="微软雅黑" w:hAnsi="微软雅黑"/>
          <w:b/>
          <w:sz w:val="40"/>
          <w:szCs w:val="36"/>
          <w:u w:val="single"/>
        </w:rPr>
        <w:t xml:space="preserve"> </w:t>
      </w:r>
      <w:r w:rsidR="00FE3754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>面向对象程序设计</w:t>
      </w:r>
      <w:r w:rsidR="00AE246B">
        <w:rPr>
          <w:rFonts w:ascii="微软雅黑" w:eastAsia="微软雅黑" w:hAnsi="微软雅黑" w:hint="eastAsia"/>
          <w:b/>
          <w:sz w:val="40"/>
          <w:szCs w:val="36"/>
          <w:u w:val="single"/>
        </w:rPr>
        <w:t>综合实践</w:t>
      </w:r>
      <w:r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</w:t>
      </w:r>
    </w:p>
    <w:p w14:paraId="38FFD611" w14:textId="77777777" w:rsidR="00970424" w:rsidRPr="00232894" w:rsidRDefault="00FE7817" w:rsidP="008B15A7">
      <w:pPr>
        <w:spacing w:line="360" w:lineRule="auto"/>
        <w:ind w:leftChars="602" w:left="2044" w:hangingChars="195" w:hanging="780"/>
        <w:rPr>
          <w:rFonts w:ascii="微软雅黑" w:eastAsia="微软雅黑" w:hAnsi="微软雅黑"/>
          <w:b/>
          <w:sz w:val="40"/>
          <w:szCs w:val="36"/>
        </w:rPr>
      </w:pPr>
      <w:r w:rsidRPr="00232894">
        <w:rPr>
          <w:rFonts w:ascii="微软雅黑" w:eastAsia="微软雅黑" w:hAnsi="微软雅黑" w:hint="eastAsia"/>
          <w:b/>
          <w:sz w:val="40"/>
          <w:szCs w:val="36"/>
        </w:rPr>
        <w:t>院系名称</w:t>
      </w:r>
      <w:r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 计算机科学与工程学院     </w:t>
      </w:r>
    </w:p>
    <w:p w14:paraId="49C42104" w14:textId="1E1A00AF" w:rsidR="00970424" w:rsidRPr="00232894" w:rsidRDefault="00FE7817" w:rsidP="008B15A7">
      <w:pPr>
        <w:spacing w:line="360" w:lineRule="auto"/>
        <w:ind w:leftChars="602" w:left="2044" w:hangingChars="195" w:hanging="780"/>
        <w:rPr>
          <w:rFonts w:ascii="微软雅黑" w:eastAsia="微软雅黑" w:hAnsi="微软雅黑"/>
          <w:b/>
          <w:sz w:val="40"/>
          <w:szCs w:val="36"/>
        </w:rPr>
      </w:pPr>
      <w:r w:rsidRPr="00232894">
        <w:rPr>
          <w:rFonts w:ascii="微软雅黑" w:eastAsia="微软雅黑" w:hAnsi="微软雅黑" w:hint="eastAsia"/>
          <w:b/>
          <w:sz w:val="40"/>
          <w:szCs w:val="36"/>
        </w:rPr>
        <w:t>学    号</w:t>
      </w:r>
      <w:r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  </w:t>
      </w:r>
      <w:r w:rsidR="00D10D3A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</w:t>
      </w:r>
      <w:r w:rsidR="001A0E93">
        <w:rPr>
          <w:rFonts w:ascii="微软雅黑" w:eastAsia="微软雅黑" w:hAnsi="微软雅黑"/>
          <w:b/>
          <w:sz w:val="40"/>
          <w:szCs w:val="36"/>
          <w:u w:val="single"/>
        </w:rPr>
        <w:t>12103990306</w:t>
      </w:r>
      <w:r w:rsidR="003864B4" w:rsidRPr="00232894">
        <w:rPr>
          <w:rFonts w:ascii="微软雅黑" w:eastAsia="微软雅黑" w:hAnsi="微软雅黑"/>
          <w:b/>
          <w:sz w:val="40"/>
          <w:szCs w:val="36"/>
          <w:u w:val="single"/>
        </w:rPr>
        <w:t xml:space="preserve">         </w:t>
      </w:r>
      <w:r w:rsidR="00026488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    </w:t>
      </w:r>
    </w:p>
    <w:p w14:paraId="0433844D" w14:textId="17C8E6AB" w:rsidR="00970424" w:rsidRPr="00232894" w:rsidRDefault="00FE7817" w:rsidP="008B15A7">
      <w:pPr>
        <w:spacing w:line="360" w:lineRule="auto"/>
        <w:ind w:leftChars="602" w:left="2044" w:hangingChars="195" w:hanging="780"/>
        <w:rPr>
          <w:rFonts w:ascii="微软雅黑" w:eastAsia="微软雅黑" w:hAnsi="微软雅黑"/>
          <w:b/>
          <w:sz w:val="40"/>
          <w:szCs w:val="36"/>
        </w:rPr>
      </w:pPr>
      <w:r w:rsidRPr="00232894">
        <w:rPr>
          <w:rFonts w:ascii="微软雅黑" w:eastAsia="微软雅黑" w:hAnsi="微软雅黑" w:hint="eastAsia"/>
          <w:b/>
          <w:sz w:val="40"/>
          <w:szCs w:val="36"/>
        </w:rPr>
        <w:t>姓    名</w:t>
      </w:r>
      <w:r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 </w:t>
      </w:r>
      <w:r w:rsidR="00D10D3A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</w:t>
      </w:r>
      <w:r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</w:t>
      </w:r>
      <w:r w:rsidR="00D10D3A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 </w:t>
      </w:r>
      <w:r w:rsidR="001A0E93">
        <w:rPr>
          <w:rFonts w:ascii="微软雅黑" w:eastAsia="微软雅黑" w:hAnsi="微软雅黑" w:hint="eastAsia"/>
          <w:b/>
          <w:sz w:val="40"/>
          <w:szCs w:val="36"/>
          <w:u w:val="single"/>
        </w:rPr>
        <w:t>林吉</w:t>
      </w:r>
      <w:r w:rsidR="00D10D3A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</w:t>
      </w:r>
      <w:r w:rsidR="003864B4" w:rsidRPr="00232894">
        <w:rPr>
          <w:rFonts w:ascii="微软雅黑" w:eastAsia="微软雅黑" w:hAnsi="微软雅黑"/>
          <w:b/>
          <w:sz w:val="40"/>
          <w:szCs w:val="36"/>
          <w:u w:val="single"/>
        </w:rPr>
        <w:t xml:space="preserve">   </w:t>
      </w:r>
      <w:r w:rsidR="00D10D3A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          </w:t>
      </w:r>
    </w:p>
    <w:p w14:paraId="47673C63" w14:textId="77777777" w:rsidR="00970424" w:rsidRPr="00232894" w:rsidRDefault="00FE7817" w:rsidP="008B15A7">
      <w:pPr>
        <w:spacing w:line="360" w:lineRule="auto"/>
        <w:ind w:leftChars="602" w:left="2044" w:hangingChars="195" w:hanging="780"/>
        <w:rPr>
          <w:rFonts w:ascii="微软雅黑" w:eastAsia="微软雅黑" w:hAnsi="微软雅黑"/>
          <w:b/>
          <w:sz w:val="40"/>
          <w:szCs w:val="36"/>
        </w:rPr>
      </w:pPr>
      <w:r w:rsidRPr="00232894">
        <w:rPr>
          <w:rFonts w:ascii="微软雅黑" w:eastAsia="微软雅黑" w:hAnsi="微软雅黑" w:hint="eastAsia"/>
          <w:b/>
          <w:sz w:val="40"/>
          <w:szCs w:val="36"/>
        </w:rPr>
        <w:t>任课教师</w:t>
      </w:r>
      <w:r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  </w:t>
      </w:r>
      <w:r w:rsidR="00D10D3A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</w:t>
      </w:r>
      <w:r w:rsidR="00AE246B">
        <w:rPr>
          <w:rFonts w:ascii="微软雅黑" w:eastAsia="微软雅黑" w:hAnsi="微软雅黑"/>
          <w:b/>
          <w:sz w:val="40"/>
          <w:szCs w:val="36"/>
          <w:u w:val="single"/>
        </w:rPr>
        <w:t xml:space="preserve">    </w:t>
      </w:r>
      <w:r w:rsidR="009539CB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>刘恒洋</w:t>
      </w:r>
      <w:r w:rsidR="00AE246B">
        <w:rPr>
          <w:rFonts w:ascii="微软雅黑" w:eastAsia="微软雅黑" w:hAnsi="微软雅黑"/>
          <w:b/>
          <w:sz w:val="40"/>
          <w:szCs w:val="36"/>
          <w:u w:val="single"/>
        </w:rPr>
        <w:t xml:space="preserve">   </w:t>
      </w:r>
      <w:r w:rsidR="00D10D3A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     </w:t>
      </w:r>
    </w:p>
    <w:p w14:paraId="5E848791" w14:textId="77777777" w:rsidR="00970424" w:rsidRPr="00232894" w:rsidRDefault="00FE7817" w:rsidP="008B15A7">
      <w:pPr>
        <w:spacing w:line="360" w:lineRule="auto"/>
        <w:ind w:leftChars="602" w:left="2044" w:hangingChars="195" w:hanging="780"/>
        <w:rPr>
          <w:rFonts w:ascii="微软雅黑" w:eastAsia="微软雅黑" w:hAnsi="微软雅黑"/>
          <w:szCs w:val="20"/>
        </w:rPr>
      </w:pPr>
      <w:r w:rsidRPr="00232894">
        <w:rPr>
          <w:rFonts w:ascii="微软雅黑" w:eastAsia="微软雅黑" w:hAnsi="微软雅黑" w:hint="eastAsia"/>
          <w:b/>
          <w:sz w:val="40"/>
          <w:szCs w:val="36"/>
        </w:rPr>
        <w:t>时    间</w:t>
      </w:r>
      <w:r w:rsidR="00DC58A2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  </w:t>
      </w:r>
      <w:r w:rsidR="00B37A89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</w:t>
      </w:r>
      <w:r w:rsidR="00D10D3A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</w:t>
      </w:r>
      <w:r w:rsidR="00B37A89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</w:t>
      </w:r>
      <w:r w:rsidR="00DC58A2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>20</w:t>
      </w:r>
      <w:r w:rsidR="00AE246B">
        <w:rPr>
          <w:rFonts w:ascii="微软雅黑" w:eastAsia="微软雅黑" w:hAnsi="微软雅黑"/>
          <w:b/>
          <w:sz w:val="40"/>
          <w:szCs w:val="36"/>
          <w:u w:val="single"/>
        </w:rPr>
        <w:t>2</w:t>
      </w:r>
      <w:r w:rsidR="00683723">
        <w:rPr>
          <w:rFonts w:ascii="微软雅黑" w:eastAsia="微软雅黑" w:hAnsi="微软雅黑"/>
          <w:b/>
          <w:sz w:val="40"/>
          <w:szCs w:val="36"/>
          <w:u w:val="single"/>
        </w:rPr>
        <w:t>2</w:t>
      </w:r>
      <w:r w:rsidR="00DC58A2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>.6</w:t>
      </w:r>
      <w:r w:rsidR="00B37A89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       </w:t>
      </w:r>
      <w:r w:rsidR="00D10D3A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 </w:t>
      </w:r>
      <w:r w:rsidR="00DC58A2" w:rsidRPr="00232894">
        <w:rPr>
          <w:rFonts w:ascii="微软雅黑" w:eastAsia="微软雅黑" w:hAnsi="微软雅黑" w:hint="eastAsia"/>
          <w:b/>
          <w:sz w:val="40"/>
          <w:szCs w:val="36"/>
          <w:u w:val="single"/>
        </w:rPr>
        <w:t xml:space="preserve"> </w:t>
      </w:r>
    </w:p>
    <w:p w14:paraId="1D51AB35" w14:textId="77777777" w:rsidR="00970424" w:rsidRPr="00232894" w:rsidRDefault="00970424" w:rsidP="008B15A7">
      <w:pPr>
        <w:spacing w:line="360" w:lineRule="auto"/>
        <w:rPr>
          <w:szCs w:val="20"/>
        </w:rPr>
        <w:sectPr w:rsidR="00970424" w:rsidRPr="00232894">
          <w:footerReference w:type="even" r:id="rId13"/>
          <w:pgSz w:w="11907" w:h="16840"/>
          <w:pgMar w:top="1418" w:right="1134" w:bottom="1418" w:left="1701" w:header="851" w:footer="992" w:gutter="0"/>
          <w:cols w:space="720"/>
          <w:docGrid w:type="linesAndChars" w:linePitch="312"/>
        </w:sectPr>
      </w:pPr>
    </w:p>
    <w:p w14:paraId="3D187DCE" w14:textId="7BA49B95" w:rsidR="00CE5F9B" w:rsidRPr="00CE5F9B" w:rsidRDefault="00EA7FA2" w:rsidP="00CE5F9B">
      <w:pPr>
        <w:pStyle w:val="2"/>
        <w:numPr>
          <w:ilvl w:val="1"/>
          <w:numId w:val="23"/>
        </w:numPr>
        <w:spacing w:before="312" w:after="312" w:line="360" w:lineRule="auto"/>
        <w:rPr>
          <w:rFonts w:ascii="黑体" w:hAnsi="黑体"/>
          <w:sz w:val="24"/>
        </w:rPr>
      </w:pPr>
      <w:r>
        <w:rPr>
          <w:rFonts w:ascii="黑体" w:hAnsi="黑体" w:hint="eastAsia"/>
          <w:sz w:val="24"/>
        </w:rPr>
        <w:lastRenderedPageBreak/>
        <w:t>功能说明</w:t>
      </w:r>
    </w:p>
    <w:p w14:paraId="1921BD99" w14:textId="0BC2645B" w:rsidR="00080794" w:rsidRPr="00080794" w:rsidRDefault="00080794" w:rsidP="00080794">
      <w:pPr>
        <w:pStyle w:val="aa"/>
        <w:numPr>
          <w:ilvl w:val="0"/>
          <w:numId w:val="24"/>
        </w:numPr>
        <w:ind w:firstLineChars="0"/>
        <w:rPr>
          <w:b/>
          <w:bCs/>
          <w:color w:val="000000" w:themeColor="text1"/>
          <w:sz w:val="24"/>
        </w:rPr>
      </w:pPr>
      <w:r w:rsidRPr="00080794">
        <w:rPr>
          <w:rFonts w:hint="eastAsia"/>
          <w:b/>
          <w:bCs/>
          <w:color w:val="000000" w:themeColor="text1"/>
          <w:sz w:val="24"/>
        </w:rPr>
        <w:t>系统功能：包括</w:t>
      </w:r>
      <w:r w:rsidRPr="00080794">
        <w:rPr>
          <w:rFonts w:hint="eastAsia"/>
          <w:b/>
          <w:bCs/>
          <w:color w:val="000000" w:themeColor="text1"/>
          <w:sz w:val="24"/>
        </w:rPr>
        <w:t>prim</w:t>
      </w:r>
      <w:r w:rsidRPr="00080794">
        <w:rPr>
          <w:rFonts w:hint="eastAsia"/>
          <w:b/>
          <w:bCs/>
          <w:color w:val="000000" w:themeColor="text1"/>
          <w:sz w:val="24"/>
        </w:rPr>
        <w:t>算法生成迷宫</w:t>
      </w:r>
    </w:p>
    <w:p w14:paraId="4DE60108" w14:textId="7E9BE852" w:rsidR="00080794" w:rsidRPr="00080794" w:rsidRDefault="00080794" w:rsidP="00080794">
      <w:pPr>
        <w:pStyle w:val="aa"/>
        <w:ind w:left="855" w:firstLineChars="0" w:firstLine="0"/>
        <w:rPr>
          <w:b/>
          <w:bCs/>
          <w:color w:val="000000" w:themeColor="text1"/>
          <w:sz w:val="24"/>
        </w:rPr>
      </w:pPr>
      <w:r w:rsidRPr="00080794">
        <w:rPr>
          <w:b/>
          <w:bCs/>
          <w:color w:val="000000" w:themeColor="text1"/>
          <w:sz w:val="24"/>
        </w:rPr>
        <w:t xml:space="preserve">          </w:t>
      </w:r>
      <w:r w:rsidRPr="00080794">
        <w:rPr>
          <w:rFonts w:hint="eastAsia"/>
          <w:b/>
          <w:bCs/>
          <w:color w:val="000000" w:themeColor="text1"/>
          <w:sz w:val="24"/>
        </w:rPr>
        <w:t>递归分割生成迷宫</w:t>
      </w:r>
    </w:p>
    <w:p w14:paraId="3E2C954A" w14:textId="1DAF3DA1" w:rsidR="00080794" w:rsidRPr="00080794" w:rsidRDefault="00080794" w:rsidP="00080794">
      <w:pPr>
        <w:pStyle w:val="aa"/>
        <w:ind w:left="855" w:firstLineChars="0" w:firstLine="0"/>
        <w:rPr>
          <w:b/>
          <w:bCs/>
          <w:color w:val="000000" w:themeColor="text1"/>
          <w:sz w:val="24"/>
        </w:rPr>
      </w:pPr>
      <w:r w:rsidRPr="00080794">
        <w:rPr>
          <w:rFonts w:hint="eastAsia"/>
          <w:b/>
          <w:bCs/>
          <w:color w:val="000000" w:themeColor="text1"/>
          <w:sz w:val="24"/>
        </w:rPr>
        <w:t xml:space="preserve"> </w:t>
      </w:r>
      <w:r w:rsidRPr="00080794">
        <w:rPr>
          <w:b/>
          <w:bCs/>
          <w:color w:val="000000" w:themeColor="text1"/>
          <w:sz w:val="24"/>
        </w:rPr>
        <w:t xml:space="preserve">         </w:t>
      </w:r>
      <w:r w:rsidRPr="00080794">
        <w:rPr>
          <w:rFonts w:hint="eastAsia"/>
          <w:b/>
          <w:bCs/>
          <w:color w:val="000000" w:themeColor="text1"/>
          <w:sz w:val="24"/>
        </w:rPr>
        <w:t>从文件读取迷宫</w:t>
      </w:r>
    </w:p>
    <w:p w14:paraId="66DC1982" w14:textId="5B6B03F9" w:rsidR="00080794" w:rsidRPr="00080794" w:rsidRDefault="00080794" w:rsidP="00080794">
      <w:pPr>
        <w:pStyle w:val="aa"/>
        <w:ind w:left="855" w:firstLineChars="0" w:firstLine="0"/>
        <w:rPr>
          <w:b/>
          <w:bCs/>
          <w:color w:val="000000" w:themeColor="text1"/>
          <w:sz w:val="24"/>
        </w:rPr>
      </w:pPr>
      <w:r w:rsidRPr="00080794">
        <w:rPr>
          <w:rFonts w:hint="eastAsia"/>
          <w:b/>
          <w:bCs/>
          <w:color w:val="000000" w:themeColor="text1"/>
          <w:sz w:val="24"/>
        </w:rPr>
        <w:t xml:space="preserve"> </w:t>
      </w:r>
      <w:r w:rsidRPr="00080794">
        <w:rPr>
          <w:b/>
          <w:bCs/>
          <w:color w:val="000000" w:themeColor="text1"/>
          <w:sz w:val="24"/>
        </w:rPr>
        <w:t xml:space="preserve">         </w:t>
      </w:r>
      <w:r w:rsidRPr="00080794">
        <w:rPr>
          <w:rFonts w:hint="eastAsia"/>
          <w:b/>
          <w:bCs/>
          <w:color w:val="000000" w:themeColor="text1"/>
          <w:sz w:val="24"/>
        </w:rPr>
        <w:t>深度优先遍历</w:t>
      </w:r>
    </w:p>
    <w:p w14:paraId="33844D23" w14:textId="0B960246" w:rsidR="00080794" w:rsidRDefault="00080794" w:rsidP="00080794">
      <w:pPr>
        <w:pStyle w:val="aa"/>
        <w:ind w:left="855" w:firstLineChars="500" w:firstLine="1205"/>
        <w:rPr>
          <w:b/>
          <w:bCs/>
          <w:color w:val="000000" w:themeColor="text1"/>
          <w:sz w:val="24"/>
        </w:rPr>
      </w:pPr>
      <w:r w:rsidRPr="00080794">
        <w:rPr>
          <w:rFonts w:hint="eastAsia"/>
          <w:b/>
          <w:bCs/>
          <w:color w:val="000000" w:themeColor="text1"/>
          <w:sz w:val="24"/>
        </w:rPr>
        <w:t>广度优先遍历</w:t>
      </w:r>
    </w:p>
    <w:p w14:paraId="7B5AF987" w14:textId="6C23A9A6" w:rsidR="00080794" w:rsidRPr="00080794" w:rsidRDefault="00080794" w:rsidP="00080794">
      <w:pPr>
        <w:rPr>
          <w:b/>
          <w:bCs/>
          <w:color w:val="000000" w:themeColor="text1"/>
          <w:sz w:val="24"/>
        </w:rPr>
      </w:pPr>
    </w:p>
    <w:p w14:paraId="10EE33FA" w14:textId="77777777" w:rsidR="00080794" w:rsidRPr="00080794" w:rsidRDefault="00080794" w:rsidP="00080794">
      <w:pPr>
        <w:rPr>
          <w:b/>
          <w:bCs/>
          <w:color w:val="000000" w:themeColor="text1"/>
          <w:sz w:val="24"/>
        </w:rPr>
      </w:pPr>
    </w:p>
    <w:p w14:paraId="73D1D41B" w14:textId="47D57474" w:rsidR="00CE5F9B" w:rsidRDefault="008B25F6" w:rsidP="00080794">
      <w:r>
        <w:object w:dxaOrig="11139" w:dyaOrig="9693" w14:anchorId="08721DAD">
          <v:shape id="_x0000_i1025" type="#_x0000_t75" style="width:433.2pt;height:466.2pt" o:ole="">
            <v:imagedata r:id="rId14" o:title=""/>
          </v:shape>
          <o:OLEObject Type="Embed" ProgID="Visio.Drawing.11" ShapeID="_x0000_i1025" DrawAspect="Content" ObjectID="_1717685773" r:id="rId15"/>
        </w:object>
      </w:r>
      <w:r>
        <w:object w:dxaOrig="1941" w:dyaOrig="7312" w14:anchorId="3A11F27B">
          <v:shape id="_x0000_i1026" type="#_x0000_t75" style="width:136.8pt;height:303.6pt" o:ole="">
            <v:imagedata r:id="rId16" o:title=""/>
          </v:shape>
          <o:OLEObject Type="Embed" ProgID="Visio.Drawing.11" ShapeID="_x0000_i1026" DrawAspect="Content" ObjectID="_1717685774" r:id="rId17"/>
        </w:object>
      </w:r>
      <w:r>
        <w:object w:dxaOrig="1990" w:dyaOrig="8800" w14:anchorId="3F85745D">
          <v:shape id="_x0000_i1027" type="#_x0000_t75" style="width:157.8pt;height:291.6pt" o:ole="">
            <v:imagedata r:id="rId18" o:title=""/>
          </v:shape>
          <o:OLEObject Type="Embed" ProgID="Visio.Drawing.11" ShapeID="_x0000_i1027" DrawAspect="Content" ObjectID="_1717685775" r:id="rId19"/>
        </w:object>
      </w:r>
    </w:p>
    <w:p w14:paraId="228274EB" w14:textId="31E7BB6E" w:rsidR="00463AB1" w:rsidRDefault="00463AB1" w:rsidP="00463AB1">
      <w:pPr>
        <w:pStyle w:val="aa"/>
        <w:numPr>
          <w:ilvl w:val="0"/>
          <w:numId w:val="24"/>
        </w:numPr>
        <w:ind w:firstLineChars="0"/>
      </w:pPr>
      <w:r>
        <w:t>prim</w:t>
      </w:r>
      <w:r>
        <w:rPr>
          <w:rFonts w:hint="eastAsia"/>
        </w:rPr>
        <w:t>算法</w:t>
      </w:r>
    </w:p>
    <w:p w14:paraId="6C417A7C" w14:textId="2662FC36" w:rsidR="00463AB1" w:rsidRDefault="00463AB1" w:rsidP="00463AB1">
      <w:pPr>
        <w:pStyle w:val="aa"/>
        <w:ind w:left="855" w:firstLineChars="0" w:firstLine="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initializemaze1();</w:t>
      </w:r>
    </w:p>
    <w:p w14:paraId="3E727716" w14:textId="4461A131" w:rsidR="00463AB1" w:rsidRDefault="00463AB1" w:rsidP="00463AB1">
      <w:pPr>
        <w:ind w:firstLineChars="300" w:firstLine="7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初始化迷宫</w:t>
      </w:r>
    </w:p>
    <w:p w14:paraId="7071BED2" w14:textId="5191C8B4" w:rsidR="00463AB1" w:rsidRDefault="00463AB1" w:rsidP="00463AB1">
      <w:pPr>
        <w:ind w:firstLineChars="300" w:firstLine="7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基于</w:t>
      </w:r>
      <w:r>
        <w:rPr>
          <w:rFonts w:hint="eastAsia"/>
          <w:color w:val="000000" w:themeColor="text1"/>
          <w:sz w:val="24"/>
        </w:rPr>
        <w:t>prim</w:t>
      </w:r>
      <w:r w:rsidR="00C42D7D">
        <w:rPr>
          <w:rFonts w:hint="eastAsia"/>
          <w:color w:val="000000" w:themeColor="text1"/>
          <w:sz w:val="24"/>
        </w:rPr>
        <w:t>（）</w:t>
      </w:r>
      <w:r>
        <w:rPr>
          <w:rFonts w:hint="eastAsia"/>
          <w:color w:val="000000" w:themeColor="text1"/>
          <w:sz w:val="24"/>
        </w:rPr>
        <w:t>算法连接通路</w:t>
      </w:r>
    </w:p>
    <w:p w14:paraId="7A5B2A6D" w14:textId="57D3B607" w:rsidR="00C42D7D" w:rsidRDefault="00C42D7D" w:rsidP="00463AB1">
      <w:pPr>
        <w:ind w:firstLineChars="300" w:firstLine="720"/>
        <w:rPr>
          <w:color w:val="000000" w:themeColor="text1"/>
          <w:sz w:val="24"/>
        </w:rPr>
      </w:pPr>
      <w:proofErr w:type="spellStart"/>
      <w:r>
        <w:rPr>
          <w:color w:val="000000" w:themeColor="text1"/>
          <w:sz w:val="24"/>
        </w:rPr>
        <w:t>G</w:t>
      </w:r>
      <w:r>
        <w:rPr>
          <w:rFonts w:hint="eastAsia"/>
          <w:color w:val="000000" w:themeColor="text1"/>
          <w:sz w:val="24"/>
        </w:rPr>
        <w:t>etmaze</w:t>
      </w:r>
      <w:proofErr w:type="spellEnd"/>
      <w:r>
        <w:rPr>
          <w:color w:val="000000" w:themeColor="text1"/>
          <w:sz w:val="24"/>
        </w:rPr>
        <w:t>()</w:t>
      </w:r>
      <w:r>
        <w:rPr>
          <w:rFonts w:hint="eastAsia"/>
          <w:color w:val="000000" w:themeColor="text1"/>
          <w:sz w:val="24"/>
        </w:rPr>
        <w:t>返回迷宫，最终自动生成迷宫</w:t>
      </w:r>
    </w:p>
    <w:p w14:paraId="5977D16F" w14:textId="0D2E8668" w:rsidR="00463AB1" w:rsidRDefault="00463AB1" w:rsidP="00463AB1">
      <w:pPr>
        <w:ind w:firstLineChars="300" w:firstLine="7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形成一条曲折的单通路</w:t>
      </w:r>
    </w:p>
    <w:p w14:paraId="30790D03" w14:textId="15759545" w:rsidR="00463AB1" w:rsidRPr="00C42D7D" w:rsidRDefault="00C42D7D" w:rsidP="00C42D7D">
      <w:pPr>
        <w:pStyle w:val="aa"/>
        <w:numPr>
          <w:ilvl w:val="0"/>
          <w:numId w:val="24"/>
        </w:numPr>
        <w:ind w:firstLineChars="0"/>
        <w:rPr>
          <w:color w:val="000000" w:themeColor="text1"/>
          <w:sz w:val="24"/>
        </w:rPr>
      </w:pPr>
      <w:r w:rsidRPr="00C42D7D">
        <w:rPr>
          <w:rFonts w:hint="eastAsia"/>
          <w:color w:val="000000" w:themeColor="text1"/>
          <w:sz w:val="24"/>
        </w:rPr>
        <w:t>递归分割算法</w:t>
      </w:r>
    </w:p>
    <w:p w14:paraId="56FBD05E" w14:textId="3933FBB7" w:rsidR="00C42D7D" w:rsidRDefault="00C42D7D" w:rsidP="00C42D7D">
      <w:pPr>
        <w:ind w:left="85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初始化二维数组后</w:t>
      </w:r>
    </w:p>
    <w:p w14:paraId="1A4C7E17" w14:textId="34593B53" w:rsidR="00C42D7D" w:rsidRDefault="00C42D7D" w:rsidP="00C42D7D">
      <w:pPr>
        <w:ind w:left="855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D</w:t>
      </w:r>
      <w:r>
        <w:rPr>
          <w:rFonts w:hint="eastAsia"/>
          <w:color w:val="000000" w:themeColor="text1"/>
          <w:sz w:val="24"/>
        </w:rPr>
        <w:t>ivision</w:t>
      </w:r>
      <w:r>
        <w:rPr>
          <w:rFonts w:hint="eastAsia"/>
          <w:color w:val="000000" w:themeColor="text1"/>
          <w:sz w:val="24"/>
        </w:rPr>
        <w:t>分割迷宫</w:t>
      </w:r>
    </w:p>
    <w:p w14:paraId="5E459FAA" w14:textId="4C7F078A" w:rsidR="00C42D7D" w:rsidRDefault="00C42D7D" w:rsidP="00C42D7D">
      <w:pPr>
        <w:ind w:left="85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Connect</w:t>
      </w:r>
      <w:r>
        <w:rPr>
          <w:rFonts w:hint="eastAsia"/>
          <w:color w:val="000000" w:themeColor="text1"/>
          <w:sz w:val="24"/>
        </w:rPr>
        <w:t>方法连接通路</w:t>
      </w:r>
    </w:p>
    <w:p w14:paraId="405106C2" w14:textId="589A34BC" w:rsidR="00C42D7D" w:rsidRDefault="00C42D7D" w:rsidP="00C42D7D">
      <w:pPr>
        <w:ind w:left="85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最终形成多路径通路</w:t>
      </w:r>
    </w:p>
    <w:p w14:paraId="2EE600D7" w14:textId="7D0691DD" w:rsidR="00492984" w:rsidRDefault="008B25F6" w:rsidP="00C42D7D">
      <w:pPr>
        <w:ind w:left="855"/>
      </w:pPr>
      <w:r>
        <w:object w:dxaOrig="1990" w:dyaOrig="8800" w14:anchorId="2109128B">
          <v:shape id="_x0000_i1028" type="#_x0000_t75" style="width:99.6pt;height:342pt" o:ole="">
            <v:imagedata r:id="rId20" o:title=""/>
          </v:shape>
          <o:OLEObject Type="Embed" ProgID="Visio.Drawing.11" ShapeID="_x0000_i1028" DrawAspect="Content" ObjectID="_1717685776" r:id="rId21"/>
        </w:object>
      </w:r>
    </w:p>
    <w:p w14:paraId="0261E83E" w14:textId="56A3DA52" w:rsidR="00492984" w:rsidRDefault="00492984" w:rsidP="0081510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文件操作手动生成迷宫</w:t>
      </w:r>
    </w:p>
    <w:p w14:paraId="66FB6E81" w14:textId="388E17E2" w:rsidR="0081510E" w:rsidRDefault="0081510E" w:rsidP="0081510E">
      <w:pPr>
        <w:ind w:left="855"/>
      </w:pPr>
      <w:r>
        <w:rPr>
          <w:rFonts w:hint="eastAsia"/>
        </w:rPr>
        <w:t>迷宫文件有三种</w:t>
      </w:r>
    </w:p>
    <w:p w14:paraId="3E3701B5" w14:textId="5D0A5413" w:rsidR="0081510E" w:rsidRDefault="0081510E" w:rsidP="0081510E">
      <w:pPr>
        <w:ind w:left="855"/>
      </w:pPr>
      <w:r>
        <w:rPr>
          <w:rFonts w:hint="eastAsia"/>
        </w:rPr>
        <w:t>Manuel</w:t>
      </w:r>
      <w:r>
        <w:t>1,25*25</w:t>
      </w:r>
    </w:p>
    <w:p w14:paraId="6CC8D120" w14:textId="74038F46" w:rsidR="0081510E" w:rsidRDefault="0081510E" w:rsidP="0081510E">
      <w:pPr>
        <w:ind w:left="855"/>
      </w:pPr>
      <w:r>
        <w:rPr>
          <w:rFonts w:hint="eastAsia"/>
        </w:rPr>
        <w:t>Manuel</w:t>
      </w:r>
      <w:r>
        <w:t>2,51*51</w:t>
      </w:r>
    </w:p>
    <w:p w14:paraId="5ED2C180" w14:textId="12C76293" w:rsidR="0081510E" w:rsidRDefault="0081510E" w:rsidP="0081510E">
      <w:pPr>
        <w:ind w:left="855"/>
      </w:pPr>
      <w:r>
        <w:rPr>
          <w:rFonts w:hint="eastAsia"/>
        </w:rPr>
        <w:t>Manuel</w:t>
      </w:r>
      <w:r>
        <w:t>3,101*101</w:t>
      </w:r>
    </w:p>
    <w:p w14:paraId="37AC0F46" w14:textId="77777777" w:rsidR="0081510E" w:rsidRDefault="0081510E" w:rsidP="0081510E">
      <w:pPr>
        <w:ind w:left="855"/>
      </w:pPr>
    </w:p>
    <w:p w14:paraId="06D0B0B2" w14:textId="4E8A4677" w:rsidR="0081510E" w:rsidRDefault="008B25F6" w:rsidP="0081510E">
      <w:pPr>
        <w:ind w:left="495"/>
      </w:pPr>
      <w:r>
        <w:object w:dxaOrig="1990" w:dyaOrig="8800" w14:anchorId="74AA47FB">
          <v:shape id="_x0000_i1029" type="#_x0000_t75" style="width:99.6pt;height:291.6pt" o:ole="">
            <v:imagedata r:id="rId22" o:title=""/>
          </v:shape>
          <o:OLEObject Type="Embed" ProgID="Visio.Drawing.11" ShapeID="_x0000_i1029" DrawAspect="Content" ObjectID="_1717685777" r:id="rId23"/>
        </w:object>
      </w:r>
      <w:r>
        <w:object w:dxaOrig="1990" w:dyaOrig="8800" w14:anchorId="7DE3C30F">
          <v:shape id="_x0000_i1030" type="#_x0000_t75" style="width:99.6pt;height:298.2pt" o:ole="">
            <v:imagedata r:id="rId24" o:title=""/>
          </v:shape>
          <o:OLEObject Type="Embed" ProgID="Visio.Drawing.11" ShapeID="_x0000_i1030" DrawAspect="Content" ObjectID="_1717685778" r:id="rId25"/>
        </w:object>
      </w:r>
    </w:p>
    <w:p w14:paraId="2EE9466E" w14:textId="68509276" w:rsidR="0081510E" w:rsidRDefault="0081510E" w:rsidP="0081510E">
      <w:pPr>
        <w:pStyle w:val="aa"/>
        <w:numPr>
          <w:ilvl w:val="0"/>
          <w:numId w:val="24"/>
        </w:numPr>
        <w:ind w:firstLineChars="0"/>
      </w:pPr>
      <w:r>
        <w:rPr>
          <w:rFonts w:hint="eastAsia"/>
        </w:rPr>
        <w:t>深度优先遍历</w:t>
      </w:r>
    </w:p>
    <w:p w14:paraId="6CEA01B6" w14:textId="5DD0A5A9" w:rsidR="0081510E" w:rsidRDefault="0081510E" w:rsidP="0081510E">
      <w:pPr>
        <w:pStyle w:val="aa"/>
        <w:ind w:left="855" w:firstLineChars="0" w:firstLine="0"/>
        <w:rPr>
          <w:color w:val="000000" w:themeColor="text1"/>
          <w:sz w:val="24"/>
        </w:rPr>
      </w:pPr>
      <w:proofErr w:type="gramStart"/>
      <w:r>
        <w:rPr>
          <w:rFonts w:hint="eastAsia"/>
          <w:color w:val="000000" w:themeColor="text1"/>
          <w:sz w:val="24"/>
        </w:rPr>
        <w:t>遍历每</w:t>
      </w:r>
      <w:proofErr w:type="gramEnd"/>
      <w:r>
        <w:rPr>
          <w:rFonts w:hint="eastAsia"/>
          <w:color w:val="000000" w:themeColor="text1"/>
          <w:sz w:val="24"/>
        </w:rPr>
        <w:t>一条可到达终点的路</w:t>
      </w:r>
    </w:p>
    <w:p w14:paraId="2870237B" w14:textId="53393B13" w:rsidR="0081510E" w:rsidRDefault="0081510E" w:rsidP="0081510E">
      <w:pPr>
        <w:pStyle w:val="aa"/>
        <w:ind w:left="855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以列表来</w:t>
      </w:r>
      <w:proofErr w:type="gramStart"/>
      <w:r>
        <w:rPr>
          <w:rFonts w:hint="eastAsia"/>
          <w:color w:val="000000" w:themeColor="text1"/>
          <w:sz w:val="24"/>
        </w:rPr>
        <w:t>装每个</w:t>
      </w:r>
      <w:proofErr w:type="gramEnd"/>
      <w:r>
        <w:rPr>
          <w:rFonts w:hint="eastAsia"/>
          <w:color w:val="000000" w:themeColor="text1"/>
          <w:sz w:val="24"/>
        </w:rPr>
        <w:t>点</w:t>
      </w:r>
    </w:p>
    <w:p w14:paraId="559C29AF" w14:textId="0FE708F2" w:rsidR="0081510E" w:rsidRDefault="0081510E" w:rsidP="0081510E">
      <w:pPr>
        <w:pStyle w:val="aa"/>
        <w:ind w:left="855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遍历所有路</w:t>
      </w:r>
    </w:p>
    <w:p w14:paraId="2D4ED667" w14:textId="1D79C383" w:rsidR="0081510E" w:rsidRPr="0081510E" w:rsidRDefault="0081510E" w:rsidP="0081510E">
      <w:pPr>
        <w:pStyle w:val="aa"/>
        <w:numPr>
          <w:ilvl w:val="0"/>
          <w:numId w:val="24"/>
        </w:numPr>
        <w:ind w:firstLineChars="0"/>
        <w:rPr>
          <w:color w:val="000000" w:themeColor="text1"/>
          <w:sz w:val="24"/>
        </w:rPr>
      </w:pPr>
      <w:r w:rsidRPr="0081510E">
        <w:rPr>
          <w:rFonts w:hint="eastAsia"/>
          <w:color w:val="000000" w:themeColor="text1"/>
          <w:sz w:val="24"/>
        </w:rPr>
        <w:t>广度优先遍历</w:t>
      </w:r>
    </w:p>
    <w:p w14:paraId="3E8D0D12" w14:textId="3C963D9B" w:rsidR="00B034AF" w:rsidRPr="00B034AF" w:rsidRDefault="00B034AF" w:rsidP="00B034AF">
      <w:pPr>
        <w:ind w:left="495" w:firstLineChars="100" w:firstLine="240"/>
        <w:rPr>
          <w:color w:val="000000" w:themeColor="text1"/>
          <w:sz w:val="24"/>
        </w:rPr>
      </w:pPr>
      <w:proofErr w:type="gramStart"/>
      <w:r w:rsidRPr="00B034AF">
        <w:rPr>
          <w:rFonts w:hint="eastAsia"/>
          <w:color w:val="000000" w:themeColor="text1"/>
          <w:sz w:val="24"/>
        </w:rPr>
        <w:t>遍历每</w:t>
      </w:r>
      <w:proofErr w:type="gramEnd"/>
      <w:r w:rsidRPr="00B034AF">
        <w:rPr>
          <w:rFonts w:hint="eastAsia"/>
          <w:color w:val="000000" w:themeColor="text1"/>
          <w:sz w:val="24"/>
        </w:rPr>
        <w:t>一条可到达终点的路点</w:t>
      </w:r>
    </w:p>
    <w:p w14:paraId="4F1CC336" w14:textId="35FAAA56" w:rsidR="0081510E" w:rsidRPr="00B034AF" w:rsidRDefault="00B034AF" w:rsidP="0081510E">
      <w:pPr>
        <w:pStyle w:val="aa"/>
        <w:ind w:left="855" w:firstLineChars="0" w:firstLine="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最终可形成一条最短的路径</w:t>
      </w:r>
    </w:p>
    <w:p w14:paraId="15695F3E" w14:textId="77777777" w:rsidR="00EA7FA2" w:rsidRDefault="00EA7FA2" w:rsidP="00EA7FA2">
      <w:pPr>
        <w:pStyle w:val="2"/>
        <w:numPr>
          <w:ilvl w:val="1"/>
          <w:numId w:val="0"/>
        </w:numPr>
        <w:spacing w:before="312" w:after="312" w:line="360" w:lineRule="auto"/>
        <w:rPr>
          <w:rFonts w:ascii="黑体" w:hAnsi="黑体"/>
          <w:b/>
          <w:sz w:val="24"/>
        </w:rPr>
      </w:pPr>
      <w:r w:rsidRPr="00D97234">
        <w:rPr>
          <w:rFonts w:ascii="黑体" w:hAnsi="黑体" w:hint="eastAsia"/>
          <w:sz w:val="24"/>
        </w:rPr>
        <w:t>1.2 算法说明</w:t>
      </w:r>
    </w:p>
    <w:p w14:paraId="0D9BDC8A" w14:textId="6E289D09" w:rsidR="00B034AF" w:rsidRPr="00B034AF" w:rsidRDefault="00B034AF" w:rsidP="00B034AF">
      <w:pPr>
        <w:pStyle w:val="aa"/>
        <w:numPr>
          <w:ilvl w:val="0"/>
          <w:numId w:val="25"/>
        </w:numPr>
        <w:ind w:firstLineChars="0"/>
        <w:rPr>
          <w:sz w:val="24"/>
        </w:rPr>
      </w:pPr>
      <w:r w:rsidRPr="00B034AF">
        <w:rPr>
          <w:rFonts w:hint="eastAsia"/>
          <w:sz w:val="24"/>
        </w:rPr>
        <w:t>prim</w:t>
      </w:r>
      <w:r w:rsidRPr="00B034AF">
        <w:rPr>
          <w:rFonts w:hint="eastAsia"/>
          <w:sz w:val="24"/>
        </w:rPr>
        <w:t>算法生成迷宫</w:t>
      </w:r>
    </w:p>
    <w:p w14:paraId="1F99E666" w14:textId="0F51251C" w:rsidR="00B034AF" w:rsidRDefault="00B034AF" w:rsidP="00B034AF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首先有一二维数组，边长为奇数</w:t>
      </w:r>
    </w:p>
    <w:p w14:paraId="3709500E" w14:textId="6C21F9ED" w:rsidR="00B034AF" w:rsidRDefault="00B034AF" w:rsidP="00B034AF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把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y</w:t>
      </w:r>
      <w:r>
        <w:rPr>
          <w:rFonts w:hint="eastAsia"/>
          <w:sz w:val="24"/>
        </w:rPr>
        <w:t>均为奇数的点</w:t>
      </w:r>
      <w:proofErr w:type="gramStart"/>
      <w:r>
        <w:rPr>
          <w:rFonts w:hint="eastAsia"/>
          <w:sz w:val="24"/>
        </w:rPr>
        <w:t>变成路点</w:t>
      </w:r>
      <w:proofErr w:type="gramEnd"/>
    </w:p>
    <w:p w14:paraId="6E7DF7CD" w14:textId="4586412D" w:rsidR="00B034AF" w:rsidRDefault="00B034AF" w:rsidP="00B034AF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为起始点</w:t>
      </w:r>
    </w:p>
    <w:p w14:paraId="4A7F2873" w14:textId="10A2BFCC" w:rsidR="003147FC" w:rsidRDefault="003147FC" w:rsidP="00B034AF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若周围有未联通的路点</w:t>
      </w:r>
    </w:p>
    <w:p w14:paraId="4EA4AB0F" w14:textId="6BCA2FC3" w:rsidR="003147FC" w:rsidRDefault="003147FC" w:rsidP="00B034AF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则随机打通</w:t>
      </w:r>
    </w:p>
    <w:p w14:paraId="715FD388" w14:textId="77777777" w:rsidR="003147FC" w:rsidRDefault="003147FC" w:rsidP="00B034AF">
      <w:pPr>
        <w:pStyle w:val="aa"/>
        <w:ind w:left="780" w:firstLineChars="0" w:firstLine="0"/>
        <w:rPr>
          <w:sz w:val="24"/>
        </w:rPr>
      </w:pPr>
      <w:proofErr w:type="gramStart"/>
      <w:r>
        <w:rPr>
          <w:rFonts w:hint="eastAsia"/>
          <w:sz w:val="24"/>
        </w:rPr>
        <w:t>再已另外</w:t>
      </w:r>
      <w:proofErr w:type="gramEnd"/>
      <w:r>
        <w:rPr>
          <w:rFonts w:hint="eastAsia"/>
          <w:sz w:val="24"/>
        </w:rPr>
        <w:t>一个点为起始点</w:t>
      </w:r>
    </w:p>
    <w:p w14:paraId="46974260" w14:textId="30421DF7" w:rsidR="003147FC" w:rsidRDefault="003147FC" w:rsidP="00B034AF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一直到没有</w:t>
      </w:r>
      <w:proofErr w:type="gramStart"/>
      <w:r>
        <w:rPr>
          <w:rFonts w:hint="eastAsia"/>
          <w:sz w:val="24"/>
        </w:rPr>
        <w:t>空白路点为止</w:t>
      </w:r>
      <w:proofErr w:type="gramEnd"/>
    </w:p>
    <w:p w14:paraId="738456D5" w14:textId="508C5818" w:rsidR="007D285D" w:rsidRDefault="008B25F6" w:rsidP="00B034AF">
      <w:pPr>
        <w:pStyle w:val="aa"/>
        <w:ind w:left="780" w:firstLineChars="0" w:firstLine="0"/>
        <w:rPr>
          <w:sz w:val="24"/>
        </w:rPr>
      </w:pPr>
      <w:r>
        <w:object w:dxaOrig="4831" w:dyaOrig="9027" w14:anchorId="0B2B3FA3">
          <v:shape id="_x0000_i1031" type="#_x0000_t75" style="width:241.8pt;height:298.8pt" o:ole="">
            <v:imagedata r:id="rId26" o:title=""/>
          </v:shape>
          <o:OLEObject Type="Embed" ProgID="Visio.Drawing.11" ShapeID="_x0000_i1031" DrawAspect="Content" ObjectID="_1717685779" r:id="rId27"/>
        </w:object>
      </w:r>
    </w:p>
    <w:p w14:paraId="170E9B7E" w14:textId="11848869" w:rsidR="003147FC" w:rsidRDefault="003147FC" w:rsidP="003147FC">
      <w:pPr>
        <w:pStyle w:val="aa"/>
        <w:numPr>
          <w:ilvl w:val="0"/>
          <w:numId w:val="25"/>
        </w:numPr>
        <w:ind w:firstLineChars="0"/>
        <w:rPr>
          <w:sz w:val="24"/>
        </w:rPr>
      </w:pPr>
      <w:r>
        <w:rPr>
          <w:rFonts w:hint="eastAsia"/>
          <w:sz w:val="24"/>
        </w:rPr>
        <w:t>递归分割算法生成迷宫</w:t>
      </w:r>
    </w:p>
    <w:p w14:paraId="3E6DB34E" w14:textId="142D5C03" w:rsidR="003147FC" w:rsidRDefault="003147FC" w:rsidP="003147FC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首先初始化二维数组</w:t>
      </w:r>
    </w:p>
    <w:p w14:paraId="2B2FA453" w14:textId="0EBF00F9" w:rsidR="003147FC" w:rsidRDefault="003147FC" w:rsidP="003147FC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周围一圈均是墙</w:t>
      </w:r>
    </w:p>
    <w:p w14:paraId="5094FB04" w14:textId="36871620" w:rsidR="003147FC" w:rsidRDefault="003147FC" w:rsidP="003147FC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任意偶数位置</w:t>
      </w:r>
      <w:proofErr w:type="gramStart"/>
      <w:r>
        <w:rPr>
          <w:rFonts w:hint="eastAsia"/>
          <w:sz w:val="24"/>
        </w:rPr>
        <w:t>横竖把</w:t>
      </w:r>
      <w:proofErr w:type="gramEnd"/>
      <w:r>
        <w:rPr>
          <w:rFonts w:hint="eastAsia"/>
          <w:sz w:val="24"/>
        </w:rPr>
        <w:t>路变成墙</w:t>
      </w:r>
    </w:p>
    <w:p w14:paraId="7768A2B6" w14:textId="11602035" w:rsidR="003147FC" w:rsidRDefault="003147FC" w:rsidP="003147FC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分块后在</w:t>
      </w:r>
      <w:r w:rsidR="00C54DCC">
        <w:rPr>
          <w:rFonts w:hint="eastAsia"/>
          <w:sz w:val="24"/>
        </w:rPr>
        <w:t>每个块之间奇数位置打出一个通路点</w:t>
      </w:r>
    </w:p>
    <w:p w14:paraId="2FC04016" w14:textId="19DB3E4D" w:rsidR="00C54DCC" w:rsidRDefault="00C54DCC" w:rsidP="003147FC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每次随机打四个点</w:t>
      </w:r>
    </w:p>
    <w:p w14:paraId="0AF1C21A" w14:textId="3641A02C" w:rsidR="00C54DCC" w:rsidRDefault="00C54DCC" w:rsidP="003147FC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之后在往</w:t>
      </w:r>
      <w:r w:rsidR="00715D52">
        <w:rPr>
          <w:rFonts w:hint="eastAsia"/>
          <w:sz w:val="24"/>
        </w:rPr>
        <w:t>四个分块切割</w:t>
      </w:r>
    </w:p>
    <w:p w14:paraId="0EAA9ABE" w14:textId="6BE56CC9" w:rsidR="00715D52" w:rsidRDefault="00715D52" w:rsidP="003147FC">
      <w:pPr>
        <w:pStyle w:val="aa"/>
        <w:ind w:left="780" w:firstLineChars="0" w:firstLine="0"/>
        <w:rPr>
          <w:sz w:val="24"/>
        </w:rPr>
      </w:pPr>
      <w:r>
        <w:rPr>
          <w:rFonts w:hint="eastAsia"/>
          <w:sz w:val="24"/>
        </w:rPr>
        <w:t>直到边长为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为止</w:t>
      </w:r>
    </w:p>
    <w:p w14:paraId="5B8B390E" w14:textId="160886DB" w:rsidR="00B779AE" w:rsidRDefault="008B25F6" w:rsidP="003147FC">
      <w:pPr>
        <w:pStyle w:val="aa"/>
        <w:ind w:left="780" w:firstLineChars="0" w:firstLine="0"/>
      </w:pPr>
      <w:r>
        <w:object w:dxaOrig="5751" w:dyaOrig="9297" w14:anchorId="0BE24833">
          <v:shape id="_x0000_i1032" type="#_x0000_t75" style="width:287.4pt;height:353.4pt" o:ole="">
            <v:imagedata r:id="rId28" o:title=""/>
          </v:shape>
          <o:OLEObject Type="Embed" ProgID="Visio.Drawing.11" ShapeID="_x0000_i1032" DrawAspect="Content" ObjectID="_1717685780" r:id="rId29"/>
        </w:object>
      </w:r>
    </w:p>
    <w:p w14:paraId="541BE2AA" w14:textId="30983F7F" w:rsidR="00B779AE" w:rsidRDefault="00B779AE" w:rsidP="00B779AE">
      <w:pPr>
        <w:pStyle w:val="aa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深度优先遍历迷宫</w:t>
      </w:r>
    </w:p>
    <w:p w14:paraId="558D80EF" w14:textId="44759BAA" w:rsidR="00B779AE" w:rsidRDefault="00B779AE" w:rsidP="00B779AE">
      <w:pPr>
        <w:pStyle w:val="aa"/>
        <w:ind w:left="780" w:firstLineChars="0" w:firstLine="0"/>
      </w:pPr>
      <w:r>
        <w:rPr>
          <w:rFonts w:hint="eastAsia"/>
        </w:rPr>
        <w:t>传迷宫二维数组，设置</w:t>
      </w:r>
      <w:r w:rsidR="00A04A42">
        <w:rPr>
          <w:rFonts w:hint="eastAsia"/>
        </w:rPr>
        <w:t>起点与终点</w:t>
      </w:r>
    </w:p>
    <w:p w14:paraId="6EE1A704" w14:textId="5534AA98" w:rsidR="00A04A42" w:rsidRDefault="00A04A42" w:rsidP="00B779AE">
      <w:pPr>
        <w:pStyle w:val="aa"/>
        <w:ind w:left="780" w:firstLineChars="0" w:firstLine="0"/>
      </w:pPr>
      <w:r>
        <w:rPr>
          <w:rFonts w:hint="eastAsia"/>
        </w:rPr>
        <w:t>遍历每个点</w:t>
      </w:r>
    </w:p>
    <w:p w14:paraId="608179FC" w14:textId="586506D5" w:rsidR="00A04A42" w:rsidRDefault="00A04A42" w:rsidP="00B779AE">
      <w:pPr>
        <w:pStyle w:val="aa"/>
        <w:ind w:left="780" w:firstLineChars="0" w:firstLine="0"/>
      </w:pPr>
      <w:r>
        <w:rPr>
          <w:rFonts w:hint="eastAsia"/>
        </w:rPr>
        <w:t>通路则往下走</w:t>
      </w:r>
    </w:p>
    <w:p w14:paraId="36C3F218" w14:textId="14C3CFEB" w:rsidR="00A04A42" w:rsidRDefault="00A04A42" w:rsidP="00B779AE">
      <w:pPr>
        <w:pStyle w:val="aa"/>
        <w:ind w:left="780" w:firstLineChars="0" w:firstLine="0"/>
      </w:pPr>
      <w:r>
        <w:rPr>
          <w:rFonts w:hint="eastAsia"/>
        </w:rPr>
        <w:t>死路则返回</w:t>
      </w:r>
    </w:p>
    <w:p w14:paraId="370C2E09" w14:textId="528C800A" w:rsidR="00BD6A90" w:rsidRDefault="00BD6A90" w:rsidP="00B779AE">
      <w:pPr>
        <w:pStyle w:val="aa"/>
        <w:ind w:left="780" w:firstLineChars="0" w:firstLine="0"/>
      </w:pPr>
      <w:r>
        <w:rPr>
          <w:rFonts w:hint="eastAsia"/>
        </w:rPr>
        <w:t>直到找到终点</w:t>
      </w:r>
    </w:p>
    <w:p w14:paraId="60E54BDA" w14:textId="7739098A" w:rsidR="001B1513" w:rsidRDefault="001B1513" w:rsidP="00B779AE">
      <w:pPr>
        <w:pStyle w:val="aa"/>
        <w:ind w:left="780" w:firstLineChars="0" w:firstLine="0"/>
      </w:pPr>
      <w:r>
        <w:object w:dxaOrig="5751" w:dyaOrig="10487" w14:anchorId="7E5DE395">
          <v:shape id="_x0000_i1033" type="#_x0000_t75" style="width:266.4pt;height:456.6pt" o:ole="">
            <v:imagedata r:id="rId30" o:title=""/>
          </v:shape>
          <o:OLEObject Type="Embed" ProgID="Visio.Drawing.11" ShapeID="_x0000_i1033" DrawAspect="Content" ObjectID="_1717685781" r:id="rId31"/>
        </w:object>
      </w:r>
    </w:p>
    <w:p w14:paraId="622FDD14" w14:textId="3082215B" w:rsidR="001B1513" w:rsidRDefault="001B1513" w:rsidP="00BD6A90">
      <w:pPr>
        <w:pStyle w:val="aa"/>
        <w:numPr>
          <w:ilvl w:val="0"/>
          <w:numId w:val="25"/>
        </w:numPr>
        <w:ind w:firstLineChars="0"/>
      </w:pP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广度优先遍历迷宫</w:t>
      </w:r>
    </w:p>
    <w:p w14:paraId="0B465AF5" w14:textId="5916F0AE" w:rsidR="00BD6A90" w:rsidRDefault="00BD6A90" w:rsidP="00BD6A90">
      <w:pPr>
        <w:pStyle w:val="aa"/>
        <w:ind w:left="780" w:firstLineChars="0" w:firstLine="0"/>
      </w:pPr>
      <w:r>
        <w:rPr>
          <w:rFonts w:hint="eastAsia"/>
        </w:rPr>
        <w:t>多条</w:t>
      </w:r>
      <w:proofErr w:type="gramStart"/>
      <w:r>
        <w:rPr>
          <w:rFonts w:hint="eastAsia"/>
        </w:rPr>
        <w:t>路同时</w:t>
      </w:r>
      <w:proofErr w:type="gramEnd"/>
      <w:r>
        <w:rPr>
          <w:rFonts w:hint="eastAsia"/>
        </w:rPr>
        <w:t>走</w:t>
      </w:r>
    </w:p>
    <w:p w14:paraId="601C39F8" w14:textId="2CC87DF4" w:rsidR="00BD6A90" w:rsidRDefault="00BD6A90" w:rsidP="00BD6A90">
      <w:pPr>
        <w:pStyle w:val="aa"/>
        <w:ind w:left="780" w:firstLineChars="0" w:firstLine="0"/>
      </w:pPr>
      <w:r>
        <w:rPr>
          <w:rFonts w:hint="eastAsia"/>
        </w:rPr>
        <w:t>先到达终点的直接返回</w:t>
      </w:r>
    </w:p>
    <w:p w14:paraId="2294B91B" w14:textId="61CD8E2F" w:rsidR="00BD6A90" w:rsidRDefault="00BD6A90" w:rsidP="00BD6A90">
      <w:pPr>
        <w:pStyle w:val="aa"/>
        <w:ind w:left="780" w:firstLineChars="0" w:firstLine="0"/>
      </w:pPr>
      <w:r>
        <w:rPr>
          <w:rFonts w:hint="eastAsia"/>
        </w:rPr>
        <w:t>故能快速高效找到最短路径</w:t>
      </w:r>
    </w:p>
    <w:p w14:paraId="5049C877" w14:textId="70922B71" w:rsidR="00BD6A90" w:rsidRPr="00B034AF" w:rsidRDefault="00BD6A90" w:rsidP="00BD6A90">
      <w:pPr>
        <w:pStyle w:val="aa"/>
        <w:ind w:left="780" w:firstLineChars="0" w:firstLine="0"/>
        <w:rPr>
          <w:sz w:val="24"/>
        </w:rPr>
      </w:pPr>
      <w:r>
        <w:object w:dxaOrig="5751" w:dyaOrig="10487" w14:anchorId="12F232C3">
          <v:shape id="_x0000_i1034" type="#_x0000_t75" style="width:287.4pt;height:524.4pt" o:ole="">
            <v:imagedata r:id="rId32" o:title=""/>
          </v:shape>
          <o:OLEObject Type="Embed" ProgID="Visio.Drawing.11" ShapeID="_x0000_i1034" DrawAspect="Content" ObjectID="_1717685782" r:id="rId33"/>
        </w:object>
      </w:r>
    </w:p>
    <w:p w14:paraId="3303FE82" w14:textId="77777777" w:rsidR="00EA7FA2" w:rsidRDefault="00EA7FA2" w:rsidP="00EA7FA2">
      <w:pPr>
        <w:pStyle w:val="2"/>
        <w:numPr>
          <w:ilvl w:val="1"/>
          <w:numId w:val="0"/>
        </w:numPr>
        <w:spacing w:before="312" w:after="312" w:line="360" w:lineRule="auto"/>
        <w:rPr>
          <w:rFonts w:ascii="黑体" w:hAnsi="黑体"/>
          <w:b/>
          <w:sz w:val="24"/>
        </w:rPr>
      </w:pPr>
      <w:r>
        <w:rPr>
          <w:rFonts w:ascii="黑体" w:hAnsi="黑体" w:hint="eastAsia"/>
          <w:sz w:val="24"/>
        </w:rPr>
        <w:t>1.3 功能设计</w:t>
      </w:r>
    </w:p>
    <w:p w14:paraId="4F894781" w14:textId="09219646" w:rsidR="003071D8" w:rsidRPr="00FE586A" w:rsidRDefault="003071D8" w:rsidP="00EA7FA2">
      <w:pPr>
        <w:pStyle w:val="2"/>
        <w:numPr>
          <w:ilvl w:val="1"/>
          <w:numId w:val="0"/>
        </w:numPr>
        <w:spacing w:before="312" w:after="312" w:line="360" w:lineRule="auto"/>
        <w:rPr>
          <w:rFonts w:asciiTheme="majorEastAsia" w:eastAsiaTheme="majorEastAsia" w:hAnsiTheme="majorEastAsia"/>
          <w:sz w:val="24"/>
        </w:rPr>
      </w:pPr>
      <w:r>
        <w:object w:dxaOrig="11139" w:dyaOrig="9693" w14:anchorId="28DDDE5A">
          <v:shape id="_x0000_i1035" type="#_x0000_t75" style="width:433.2pt;height:406.8pt" o:ole="">
            <v:imagedata r:id="rId14" o:title=""/>
          </v:shape>
          <o:OLEObject Type="Embed" ProgID="Visio.Drawing.11" ShapeID="_x0000_i1035" DrawAspect="Content" ObjectID="_1717685783" r:id="rId34"/>
        </w:object>
      </w:r>
      <w:r w:rsidRPr="00FE586A">
        <w:rPr>
          <w:rFonts w:asciiTheme="majorEastAsia" w:eastAsiaTheme="majorEastAsia" w:hAnsiTheme="majorEastAsia"/>
          <w:sz w:val="24"/>
        </w:rPr>
        <w:t>1.</w:t>
      </w:r>
      <w:r w:rsidRPr="00FE586A">
        <w:rPr>
          <w:rFonts w:asciiTheme="majorEastAsia" w:eastAsiaTheme="majorEastAsia" w:hAnsiTheme="majorEastAsia" w:hint="eastAsia"/>
          <w:sz w:val="24"/>
        </w:rPr>
        <w:t>总体来说迷宫</w:t>
      </w:r>
      <w:r w:rsidR="00FE586A" w:rsidRPr="00FE586A">
        <w:rPr>
          <w:rFonts w:asciiTheme="majorEastAsia" w:eastAsiaTheme="majorEastAsia" w:hAnsiTheme="majorEastAsia" w:hint="eastAsia"/>
          <w:sz w:val="24"/>
        </w:rPr>
        <w:t>分为生成迷宫和寻路</w:t>
      </w:r>
    </w:p>
    <w:p w14:paraId="688EB14D" w14:textId="0573E007" w:rsidR="00FE586A" w:rsidRDefault="00FE586A" w:rsidP="00FE586A">
      <w:pPr>
        <w:pStyle w:val="a0"/>
        <w:ind w:firstLine="480"/>
        <w:rPr>
          <w:sz w:val="24"/>
        </w:rPr>
      </w:pPr>
      <w:r w:rsidRPr="00FE586A">
        <w:rPr>
          <w:rFonts w:hint="eastAsia"/>
          <w:sz w:val="24"/>
        </w:rPr>
        <w:t>生成迷宫又分为两种算法</w:t>
      </w:r>
    </w:p>
    <w:p w14:paraId="49663081" w14:textId="0095E5D8" w:rsidR="00FE586A" w:rsidRDefault="00FE586A" w:rsidP="00FE586A">
      <w:pPr>
        <w:pStyle w:val="a0"/>
        <w:ind w:firstLine="480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rim</w:t>
      </w:r>
      <w:r>
        <w:rPr>
          <w:rFonts w:hint="eastAsia"/>
          <w:sz w:val="24"/>
        </w:rPr>
        <w:t>算法和递归分割算法</w:t>
      </w:r>
    </w:p>
    <w:p w14:paraId="119F365C" w14:textId="4233FB94" w:rsidR="00FE586A" w:rsidRDefault="00FE586A" w:rsidP="00FE586A">
      <w:pPr>
        <w:pStyle w:val="a0"/>
        <w:ind w:firstLine="480"/>
        <w:rPr>
          <w:sz w:val="24"/>
        </w:rPr>
      </w:pPr>
      <w:r>
        <w:rPr>
          <w:rFonts w:hint="eastAsia"/>
          <w:sz w:val="24"/>
        </w:rPr>
        <w:t>手动生成迷宫有三个文件</w:t>
      </w:r>
    </w:p>
    <w:p w14:paraId="5F4725BF" w14:textId="3F677D07" w:rsidR="00FE586A" w:rsidRDefault="00FE586A" w:rsidP="00FE586A">
      <w:pPr>
        <w:pStyle w:val="a0"/>
        <w:ind w:firstLine="480"/>
        <w:rPr>
          <w:sz w:val="24"/>
        </w:rPr>
      </w:pPr>
      <w:r>
        <w:rPr>
          <w:rFonts w:hint="eastAsia"/>
          <w:sz w:val="24"/>
        </w:rPr>
        <w:t>以不同难度来读取</w:t>
      </w:r>
    </w:p>
    <w:p w14:paraId="7268CC33" w14:textId="61B37E43" w:rsidR="00FE586A" w:rsidRDefault="00FE586A" w:rsidP="00FE586A">
      <w:pPr>
        <w:pStyle w:val="a0"/>
        <w:ind w:firstLine="480"/>
        <w:rPr>
          <w:sz w:val="24"/>
        </w:rPr>
      </w:pPr>
      <w:r>
        <w:rPr>
          <w:rFonts w:hint="eastAsia"/>
          <w:sz w:val="24"/>
        </w:rPr>
        <w:t>寻路算法又分为两个模块</w:t>
      </w:r>
    </w:p>
    <w:p w14:paraId="5F916194" w14:textId="20F735FC" w:rsidR="00FE586A" w:rsidRDefault="00FE586A" w:rsidP="00FE586A">
      <w:pPr>
        <w:pStyle w:val="a0"/>
        <w:ind w:firstLine="480"/>
        <w:rPr>
          <w:sz w:val="24"/>
        </w:rPr>
      </w:pPr>
      <w:r>
        <w:rPr>
          <w:rFonts w:hint="eastAsia"/>
          <w:sz w:val="24"/>
        </w:rPr>
        <w:t>深度优先遍历和广度优先遍历</w:t>
      </w:r>
    </w:p>
    <w:p w14:paraId="46DECAE8" w14:textId="18D24587" w:rsidR="00FE586A" w:rsidRDefault="00FE586A" w:rsidP="00FE586A">
      <w:pPr>
        <w:pStyle w:val="a0"/>
        <w:ind w:firstLineChars="0" w:firstLine="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自动生成单路径迷宫</w:t>
      </w:r>
    </w:p>
    <w:p w14:paraId="32C796A7" w14:textId="4828BC8C" w:rsidR="00FE586A" w:rsidRDefault="00FE586A" w:rsidP="00FE586A">
      <w:pPr>
        <w:pStyle w:val="a0"/>
        <w:ind w:left="360" w:firstLineChars="0" w:firstLine="0"/>
        <w:rPr>
          <w:sz w:val="24"/>
        </w:rPr>
      </w:pPr>
      <w:r>
        <w:rPr>
          <w:rFonts w:hint="eastAsia"/>
          <w:sz w:val="24"/>
        </w:rPr>
        <w:t>其底层原理是</w:t>
      </w:r>
      <w:r>
        <w:rPr>
          <w:rFonts w:hint="eastAsia"/>
          <w:sz w:val="24"/>
        </w:rPr>
        <w:t>prim</w:t>
      </w:r>
      <w:r>
        <w:rPr>
          <w:rFonts w:hint="eastAsia"/>
          <w:sz w:val="24"/>
        </w:rPr>
        <w:t>算法</w:t>
      </w:r>
    </w:p>
    <w:p w14:paraId="5DD61BC0" w14:textId="7301B4D4" w:rsidR="00FE586A" w:rsidRDefault="00FE586A" w:rsidP="00FE586A">
      <w:pPr>
        <w:pStyle w:val="a0"/>
        <w:ind w:left="360" w:firstLineChars="0" w:firstLine="0"/>
        <w:rPr>
          <w:sz w:val="24"/>
        </w:rPr>
      </w:pPr>
      <w:r>
        <w:rPr>
          <w:rFonts w:hint="eastAsia"/>
          <w:sz w:val="24"/>
        </w:rPr>
        <w:t>由于该算法在实现时随机性比较强</w:t>
      </w:r>
    </w:p>
    <w:p w14:paraId="23832420" w14:textId="03412650" w:rsidR="00FE586A" w:rsidRDefault="00FE586A" w:rsidP="00FE586A">
      <w:pPr>
        <w:pStyle w:val="a0"/>
        <w:ind w:left="360" w:firstLineChars="0" w:firstLine="0"/>
        <w:rPr>
          <w:sz w:val="24"/>
        </w:rPr>
      </w:pPr>
      <w:r>
        <w:rPr>
          <w:rFonts w:hint="eastAsia"/>
          <w:sz w:val="24"/>
        </w:rPr>
        <w:t>故会生成一个非常曲折的唯一通路</w:t>
      </w:r>
    </w:p>
    <w:p w14:paraId="756788A7" w14:textId="6B4DFD09" w:rsidR="00FE586A" w:rsidRDefault="00090D9B" w:rsidP="00090D9B">
      <w:pPr>
        <w:pStyle w:val="a0"/>
        <w:ind w:firstLineChars="0" w:firstLine="0"/>
        <w:rPr>
          <w:sz w:val="24"/>
        </w:rPr>
      </w:pPr>
      <w:r>
        <w:rPr>
          <w:rFonts w:hint="eastAsia"/>
          <w:sz w:val="24"/>
        </w:rPr>
        <w:t>3</w:t>
      </w:r>
      <w:r w:rsidR="00FE586A">
        <w:rPr>
          <w:rFonts w:hint="eastAsia"/>
          <w:sz w:val="24"/>
        </w:rPr>
        <w:t>自动生成多路径迷宫</w:t>
      </w:r>
    </w:p>
    <w:p w14:paraId="61C982AC" w14:textId="2E629DBB" w:rsidR="00FE586A" w:rsidRDefault="00FE586A" w:rsidP="00FE586A">
      <w:pPr>
        <w:pStyle w:val="a0"/>
        <w:ind w:left="480" w:firstLineChars="0" w:firstLine="0"/>
        <w:rPr>
          <w:sz w:val="24"/>
        </w:rPr>
      </w:pPr>
      <w:r>
        <w:rPr>
          <w:rFonts w:hint="eastAsia"/>
          <w:sz w:val="24"/>
        </w:rPr>
        <w:t>其底层原理时递归分割算法</w:t>
      </w:r>
    </w:p>
    <w:p w14:paraId="1849D704" w14:textId="54022814" w:rsidR="00090D9B" w:rsidRDefault="00090D9B" w:rsidP="00FE586A">
      <w:pPr>
        <w:pStyle w:val="a0"/>
        <w:ind w:left="480" w:firstLineChars="0" w:firstLine="0"/>
        <w:rPr>
          <w:sz w:val="24"/>
        </w:rPr>
      </w:pPr>
      <w:r>
        <w:rPr>
          <w:rFonts w:hint="eastAsia"/>
          <w:sz w:val="24"/>
        </w:rPr>
        <w:t>在连接通路时</w:t>
      </w:r>
    </w:p>
    <w:p w14:paraId="71C8746F" w14:textId="3952F996" w:rsidR="00090D9B" w:rsidRDefault="00090D9B" w:rsidP="00FE586A">
      <w:pPr>
        <w:pStyle w:val="a0"/>
        <w:ind w:left="480" w:firstLineChars="0" w:firstLine="0"/>
        <w:rPr>
          <w:sz w:val="24"/>
        </w:rPr>
      </w:pPr>
      <w:r>
        <w:rPr>
          <w:rFonts w:hint="eastAsia"/>
          <w:sz w:val="24"/>
        </w:rPr>
        <w:t>把三条路变成四条路</w:t>
      </w:r>
    </w:p>
    <w:p w14:paraId="3F3DB480" w14:textId="5112658E" w:rsidR="00090D9B" w:rsidRDefault="00090D9B" w:rsidP="00FE586A">
      <w:pPr>
        <w:pStyle w:val="a0"/>
        <w:ind w:left="480" w:firstLineChars="0" w:firstLine="0"/>
        <w:rPr>
          <w:sz w:val="24"/>
        </w:rPr>
      </w:pPr>
      <w:r>
        <w:rPr>
          <w:rFonts w:hint="eastAsia"/>
          <w:sz w:val="24"/>
        </w:rPr>
        <w:t>故能实现多条通路到达终点</w:t>
      </w:r>
    </w:p>
    <w:p w14:paraId="49CEDF03" w14:textId="148E5274" w:rsidR="00090D9B" w:rsidRDefault="00090D9B" w:rsidP="00FE586A">
      <w:pPr>
        <w:pStyle w:val="a0"/>
        <w:ind w:left="480" w:firstLineChars="0" w:firstLine="0"/>
        <w:rPr>
          <w:sz w:val="24"/>
        </w:rPr>
      </w:pPr>
      <w:r>
        <w:rPr>
          <w:rFonts w:hint="eastAsia"/>
          <w:sz w:val="24"/>
        </w:rPr>
        <w:t>两个点之前通路并不唯一</w:t>
      </w:r>
    </w:p>
    <w:p w14:paraId="32FDD846" w14:textId="3700EEE2" w:rsidR="00090D9B" w:rsidRDefault="00090D9B" w:rsidP="00FE586A">
      <w:pPr>
        <w:pStyle w:val="a0"/>
        <w:ind w:left="480" w:firstLineChars="0" w:firstLine="0"/>
        <w:rPr>
          <w:sz w:val="24"/>
        </w:rPr>
      </w:pPr>
      <w:r>
        <w:rPr>
          <w:rFonts w:hint="eastAsia"/>
          <w:sz w:val="24"/>
        </w:rPr>
        <w:lastRenderedPageBreak/>
        <w:t>4</w:t>
      </w:r>
      <w:r>
        <w:rPr>
          <w:rFonts w:hint="eastAsia"/>
          <w:sz w:val="24"/>
        </w:rPr>
        <w:t>深度优先遍历寻路</w:t>
      </w:r>
    </w:p>
    <w:p w14:paraId="39D93642" w14:textId="211A1A84" w:rsidR="00090D9B" w:rsidRDefault="00090D9B" w:rsidP="00090D9B">
      <w:pPr>
        <w:pStyle w:val="a0"/>
        <w:ind w:firstLineChars="0"/>
        <w:rPr>
          <w:sz w:val="24"/>
        </w:rPr>
      </w:pPr>
      <w:r>
        <w:rPr>
          <w:rFonts w:hint="eastAsia"/>
          <w:sz w:val="24"/>
        </w:rPr>
        <w:t>遍历多路径</w:t>
      </w:r>
    </w:p>
    <w:p w14:paraId="0177F6B9" w14:textId="622B26B5" w:rsidR="007E57DA" w:rsidRDefault="007E57DA" w:rsidP="00090D9B">
      <w:pPr>
        <w:pStyle w:val="a0"/>
        <w:ind w:firstLineChars="0"/>
        <w:rPr>
          <w:sz w:val="24"/>
        </w:rPr>
      </w:pPr>
      <w:r>
        <w:rPr>
          <w:rFonts w:hint="eastAsia"/>
          <w:sz w:val="24"/>
        </w:rPr>
        <w:t>每条路都去遍历</w:t>
      </w:r>
    </w:p>
    <w:p w14:paraId="2C78D8AE" w14:textId="3BDB5330" w:rsidR="007E57DA" w:rsidRDefault="007E57DA" w:rsidP="00090D9B">
      <w:pPr>
        <w:pStyle w:val="a0"/>
        <w:ind w:firstLineChars="0"/>
        <w:rPr>
          <w:sz w:val="24"/>
        </w:rPr>
      </w:pPr>
      <w:r>
        <w:rPr>
          <w:rFonts w:hint="eastAsia"/>
          <w:sz w:val="24"/>
        </w:rPr>
        <w:t>但有些路会重复遍历</w:t>
      </w:r>
    </w:p>
    <w:p w14:paraId="68132610" w14:textId="72E7A84E" w:rsidR="007E57DA" w:rsidRDefault="007E57DA" w:rsidP="00090D9B">
      <w:pPr>
        <w:pStyle w:val="a0"/>
        <w:ind w:firstLineChars="0"/>
        <w:rPr>
          <w:sz w:val="24"/>
        </w:rPr>
      </w:pPr>
      <w:r>
        <w:rPr>
          <w:rFonts w:hint="eastAsia"/>
          <w:sz w:val="24"/>
        </w:rPr>
        <w:t>故效率上会低于广度优先遍历</w:t>
      </w:r>
    </w:p>
    <w:p w14:paraId="3C30B82A" w14:textId="3F5F884B" w:rsidR="007E57DA" w:rsidRDefault="007E57DA" w:rsidP="00090D9B">
      <w:pPr>
        <w:pStyle w:val="a0"/>
        <w:ind w:firstLineChars="0"/>
        <w:rPr>
          <w:sz w:val="24"/>
        </w:rPr>
      </w:pPr>
      <w:r>
        <w:rPr>
          <w:rFonts w:hint="eastAsia"/>
          <w:sz w:val="24"/>
        </w:rPr>
        <w:t>用列表来存每条可到达的通路</w:t>
      </w:r>
    </w:p>
    <w:p w14:paraId="4EFC6CCD" w14:textId="69EC5F66" w:rsidR="007E57DA" w:rsidRDefault="007E57DA" w:rsidP="00090D9B">
      <w:pPr>
        <w:pStyle w:val="a0"/>
        <w:ind w:firstLineChars="0"/>
        <w:rPr>
          <w:sz w:val="24"/>
        </w:rPr>
      </w:pPr>
      <w:r>
        <w:rPr>
          <w:rFonts w:hint="eastAsia"/>
          <w:sz w:val="24"/>
        </w:rPr>
        <w:t>比较每条通路的大小</w:t>
      </w:r>
    </w:p>
    <w:p w14:paraId="2C14C91D" w14:textId="35AD6050" w:rsidR="007E57DA" w:rsidRPr="00FE586A" w:rsidRDefault="007E57DA" w:rsidP="00090D9B">
      <w:pPr>
        <w:pStyle w:val="a0"/>
        <w:ind w:firstLineChars="0"/>
        <w:rPr>
          <w:sz w:val="24"/>
        </w:rPr>
      </w:pPr>
      <w:r>
        <w:rPr>
          <w:rFonts w:hint="eastAsia"/>
          <w:sz w:val="24"/>
        </w:rPr>
        <w:t>最终寻找出最短路径</w:t>
      </w:r>
    </w:p>
    <w:p w14:paraId="428DE9F2" w14:textId="655DE2F1" w:rsidR="00EA7FA2" w:rsidRDefault="00EA7FA2" w:rsidP="00EA7FA2">
      <w:pPr>
        <w:pStyle w:val="2"/>
        <w:numPr>
          <w:ilvl w:val="1"/>
          <w:numId w:val="0"/>
        </w:numPr>
        <w:spacing w:before="312" w:after="312" w:line="360" w:lineRule="auto"/>
        <w:rPr>
          <w:rFonts w:ascii="黑体" w:hAnsi="黑体"/>
          <w:sz w:val="24"/>
        </w:rPr>
      </w:pPr>
      <w:r>
        <w:rPr>
          <w:rFonts w:ascii="黑体" w:hAnsi="黑体" w:hint="eastAsia"/>
          <w:sz w:val="24"/>
        </w:rPr>
        <w:t>1.3.1 系统静态模型</w:t>
      </w:r>
    </w:p>
    <w:p w14:paraId="5DD8355B" w14:textId="10C651EA" w:rsidR="00636373" w:rsidRPr="00636373" w:rsidRDefault="00636373" w:rsidP="00636373">
      <w:pPr>
        <w:pStyle w:val="a0"/>
      </w:pPr>
      <w:proofErr w:type="spellStart"/>
      <w:r w:rsidRPr="00861AF7">
        <w:rPr>
          <w:rFonts w:asciiTheme="minorEastAsia" w:eastAsiaTheme="minorEastAsia" w:hAnsiTheme="minorEastAsia" w:cs="Consolas"/>
          <w:color w:val="000000"/>
          <w:kern w:val="0"/>
          <w:szCs w:val="21"/>
          <w:highlight w:val="lightGray"/>
        </w:rPr>
        <w:t>createMaze</w:t>
      </w:r>
      <w:proofErr w:type="spellEnd"/>
      <w:r>
        <w:rPr>
          <w:rFonts w:asciiTheme="minorEastAsia" w:eastAsiaTheme="minorEastAsia" w:hAnsiTheme="minorEastAsia" w:cs="Consolas" w:hint="eastAsia"/>
          <w:color w:val="000000"/>
          <w:kern w:val="0"/>
          <w:szCs w:val="21"/>
        </w:rPr>
        <w:t>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685"/>
      </w:tblGrid>
      <w:tr w:rsidR="007B0B6C" w14:paraId="4A1EA195" w14:textId="77777777" w:rsidTr="00A54988">
        <w:trPr>
          <w:trHeight w:val="320"/>
        </w:trPr>
        <w:tc>
          <w:tcPr>
            <w:tcW w:w="6685" w:type="dxa"/>
          </w:tcPr>
          <w:p w14:paraId="0350B439" w14:textId="1D3E5F59" w:rsidR="007B0B6C" w:rsidRPr="00861AF7" w:rsidRDefault="007B0B6C" w:rsidP="0019319F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 w:rsidRPr="00861AF7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  <w:highlight w:val="lightGray"/>
              </w:rPr>
              <w:t>createMaze</w:t>
            </w:r>
            <w:proofErr w:type="spellEnd"/>
          </w:p>
        </w:tc>
      </w:tr>
      <w:tr w:rsidR="007B0B6C" w14:paraId="1F7C5EA8" w14:textId="77777777" w:rsidTr="00A54988">
        <w:trPr>
          <w:trHeight w:val="2241"/>
        </w:trPr>
        <w:tc>
          <w:tcPr>
            <w:tcW w:w="6685" w:type="dxa"/>
          </w:tcPr>
          <w:p w14:paraId="4A59B187" w14:textId="63ED5796" w:rsidR="007B0B6C" w:rsidRPr="0010273D" w:rsidRDefault="0010273D" w:rsidP="007B0B6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+</w:t>
            </w:r>
            <w:r w:rsidR="00861AF7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M</w:t>
            </w:r>
            <w:r w:rsidR="007B0B6C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aze</w:t>
            </w:r>
            <w:r w:rsidR="00861AF7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: int</w:t>
            </w:r>
          </w:p>
          <w:p w14:paraId="6DFC6AB9" w14:textId="3DA0FBEC" w:rsidR="007B0B6C" w:rsidRPr="0010273D" w:rsidRDefault="0010273D" w:rsidP="007B0B6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+</w:t>
            </w:r>
            <w:r w:rsidR="007B0B6C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maze1</w:t>
            </w:r>
            <w:r w:rsidR="00861AF7" w:rsidRPr="0010273D">
              <w:rPr>
                <w:rFonts w:asciiTheme="minorEastAsia" w:eastAsiaTheme="minorEastAsia" w:hAnsiTheme="minorEastAsia" w:cs="Consolas" w:hint="eastAsia"/>
                <w:kern w:val="0"/>
                <w:szCs w:val="21"/>
              </w:rPr>
              <w:t>：</w:t>
            </w:r>
            <w:proofErr w:type="gramStart"/>
            <w:r w:rsidR="00861AF7" w:rsidRPr="0010273D">
              <w:rPr>
                <w:rFonts w:asciiTheme="minorEastAsia" w:eastAsiaTheme="minorEastAsia" w:hAnsiTheme="minorEastAsia" w:cs="Consolas" w:hint="eastAsia"/>
                <w:kern w:val="0"/>
                <w:szCs w:val="21"/>
              </w:rPr>
              <w:t>int</w:t>
            </w:r>
            <w:r w:rsidR="00861AF7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[</w:t>
            </w:r>
            <w:proofErr w:type="gramEnd"/>
            <w:r w:rsidR="00861AF7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][]</w:t>
            </w:r>
          </w:p>
          <w:p w14:paraId="07971D84" w14:textId="3CBD1A26" w:rsidR="007B0B6C" w:rsidRPr="0010273D" w:rsidRDefault="0010273D" w:rsidP="007B0B6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+</w:t>
            </w:r>
            <w:r w:rsidR="007B0B6C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maze2;</w:t>
            </w:r>
            <w:r w:rsidR="00861AF7" w:rsidRPr="0010273D">
              <w:rPr>
                <w:rFonts w:asciiTheme="minorEastAsia" w:eastAsiaTheme="minorEastAsia" w:hAnsiTheme="minorEastAsia" w:cs="Consolas" w:hint="eastAsia"/>
                <w:kern w:val="0"/>
                <w:szCs w:val="21"/>
              </w:rPr>
              <w:t>：</w:t>
            </w:r>
            <w:proofErr w:type="gramStart"/>
            <w:r w:rsidR="00861AF7" w:rsidRPr="0010273D">
              <w:rPr>
                <w:rFonts w:asciiTheme="minorEastAsia" w:eastAsiaTheme="minorEastAsia" w:hAnsiTheme="minorEastAsia" w:cs="Consolas" w:hint="eastAsia"/>
                <w:kern w:val="0"/>
                <w:szCs w:val="21"/>
              </w:rPr>
              <w:t>int</w:t>
            </w:r>
            <w:r w:rsidR="00861AF7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[</w:t>
            </w:r>
            <w:proofErr w:type="gramEnd"/>
            <w:r w:rsidR="00861AF7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][]</w:t>
            </w:r>
          </w:p>
          <w:p w14:paraId="4B54106B" w14:textId="2874FA95" w:rsidR="007B0B6C" w:rsidRPr="0010273D" w:rsidRDefault="0019319F" w:rsidP="007B0B6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-</w:t>
            </w:r>
            <w:r w:rsidR="007B0B6C" w:rsidRPr="0010273D">
              <w:rPr>
                <w:rFonts w:asciiTheme="minorEastAsia" w:eastAsiaTheme="minorEastAsia" w:hAnsiTheme="minorEastAsia" w:cs="Consolas"/>
                <w:i/>
                <w:iCs/>
                <w:kern w:val="0"/>
                <w:szCs w:val="21"/>
              </w:rPr>
              <w:t>road</w:t>
            </w:r>
            <w:r w:rsidR="007B0B6C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= 1; </w:t>
            </w:r>
          </w:p>
          <w:p w14:paraId="7306ACF0" w14:textId="53D8785F" w:rsidR="007B0B6C" w:rsidRPr="0010273D" w:rsidRDefault="0019319F" w:rsidP="007B0B6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-</w:t>
            </w:r>
            <w:r w:rsidR="007B0B6C" w:rsidRPr="0010273D">
              <w:rPr>
                <w:rFonts w:asciiTheme="minorEastAsia" w:eastAsiaTheme="minorEastAsia" w:hAnsiTheme="minorEastAsia" w:cs="Consolas"/>
                <w:i/>
                <w:iCs/>
                <w:kern w:val="0"/>
                <w:szCs w:val="21"/>
              </w:rPr>
              <w:t>wall</w:t>
            </w:r>
            <w:r w:rsidR="007B0B6C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= 0;</w:t>
            </w:r>
          </w:p>
          <w:p w14:paraId="62256BBF" w14:textId="57B7AEE3" w:rsidR="007B0B6C" w:rsidRPr="0010273D" w:rsidRDefault="0010273D" w:rsidP="007B0B6C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+</w:t>
            </w:r>
            <w:r w:rsidR="007B0B6C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side</w:t>
            </w:r>
            <w:r w:rsidR="00861AF7" w:rsidRPr="0010273D">
              <w:rPr>
                <w:rFonts w:asciiTheme="minorEastAsia" w:eastAsiaTheme="minorEastAsia" w:hAnsiTheme="minorEastAsia" w:cs="Consolas" w:hint="eastAsia"/>
                <w:kern w:val="0"/>
                <w:szCs w:val="21"/>
              </w:rPr>
              <w:t>：int</w:t>
            </w:r>
          </w:p>
          <w:p w14:paraId="1429B7C9" w14:textId="5C983F0D" w:rsidR="007B0B6C" w:rsidRPr="0010273D" w:rsidRDefault="0010273D" w:rsidP="007B0B6C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+</w:t>
            </w:r>
            <w:proofErr w:type="gramStart"/>
            <w:r w:rsidR="007B0B6C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option</w:t>
            </w:r>
            <w:r w:rsidR="00861AF7"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:int</w:t>
            </w:r>
            <w:proofErr w:type="gramEnd"/>
          </w:p>
        </w:tc>
      </w:tr>
      <w:tr w:rsidR="007B0B6C" w14:paraId="4561E18D" w14:textId="77777777" w:rsidTr="00A54988">
        <w:trPr>
          <w:trHeight w:val="3509"/>
        </w:trPr>
        <w:tc>
          <w:tcPr>
            <w:tcW w:w="6685" w:type="dxa"/>
          </w:tcPr>
          <w:p w14:paraId="33B3850F" w14:textId="439F9808" w:rsidR="007B0B6C" w:rsidRPr="0010273D" w:rsidRDefault="0010273D" w:rsidP="007B0B6C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 w:rsidRPr="0010273D">
              <w:rPr>
                <w:rFonts w:asciiTheme="minorEastAsia" w:eastAsiaTheme="minorEastAsia" w:hAnsiTheme="minorEastAsia"/>
                <w:szCs w:val="21"/>
              </w:rPr>
              <w:t>+</w:t>
            </w:r>
            <w:proofErr w:type="spellStart"/>
            <w:proofErr w:type="gramStart"/>
            <w:r w:rsidR="0019319F" w:rsidRPr="0010273D">
              <w:rPr>
                <w:rFonts w:asciiTheme="minorEastAsia" w:eastAsiaTheme="minorEastAsia" w:hAnsiTheme="minorEastAsia" w:hint="eastAsia"/>
                <w:szCs w:val="21"/>
              </w:rPr>
              <w:t>g</w:t>
            </w:r>
            <w:r w:rsidR="0019319F" w:rsidRPr="0010273D">
              <w:rPr>
                <w:rFonts w:asciiTheme="minorEastAsia" w:eastAsiaTheme="minorEastAsia" w:hAnsiTheme="minorEastAsia"/>
                <w:szCs w:val="21"/>
              </w:rPr>
              <w:t>etMaze</w:t>
            </w:r>
            <w:proofErr w:type="spellEnd"/>
            <w:r w:rsidR="0019319F" w:rsidRPr="0010273D">
              <w:rPr>
                <w:rFonts w:asciiTheme="minorEastAsia" w:eastAsiaTheme="minorEastAsia" w:hAnsiTheme="minorEastAsia"/>
                <w:szCs w:val="21"/>
              </w:rPr>
              <w:t>(</w:t>
            </w:r>
            <w:proofErr w:type="gramEnd"/>
            <w:r w:rsidR="0019319F" w:rsidRPr="0010273D">
              <w:rPr>
                <w:rFonts w:asciiTheme="minorEastAsia" w:eastAsiaTheme="minorEastAsia" w:hAnsiTheme="minorEastAsia"/>
                <w:szCs w:val="21"/>
              </w:rPr>
              <w:t>) : int[][]</w:t>
            </w:r>
          </w:p>
          <w:p w14:paraId="4F1BDA1F" w14:textId="77777777" w:rsidR="0019319F" w:rsidRPr="0010273D" w:rsidRDefault="0010273D" w:rsidP="007B0B6C">
            <w:pPr>
              <w:pStyle w:val="a0"/>
              <w:ind w:firstLineChars="0" w:firstLine="0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  <w:highlight w:val="lightGray"/>
              </w:rPr>
              <w:t>+</w:t>
            </w:r>
            <w:r w:rsidR="0019319F" w:rsidRPr="0010273D">
              <w:rPr>
                <w:rFonts w:asciiTheme="minorEastAsia" w:eastAsiaTheme="minorEastAsia" w:hAnsiTheme="minorEastAsia" w:cs="Consolas"/>
                <w:kern w:val="0"/>
                <w:szCs w:val="21"/>
                <w:highlight w:val="lightGray"/>
              </w:rPr>
              <w:t>initializeMaze1</w:t>
            </w: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(int </w:t>
            </w:r>
            <w:proofErr w:type="spellStart"/>
            <w:proofErr w:type="gramStart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side,int</w:t>
            </w:r>
            <w:proofErr w:type="spellEnd"/>
            <w:proofErr w:type="gramEnd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</w:t>
            </w:r>
            <w:proofErr w:type="spellStart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start_x,int</w:t>
            </w:r>
            <w:proofErr w:type="spellEnd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</w:t>
            </w:r>
            <w:proofErr w:type="spellStart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start_y</w:t>
            </w:r>
            <w:proofErr w:type="spellEnd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): void</w:t>
            </w:r>
          </w:p>
          <w:p w14:paraId="680F0917" w14:textId="77777777" w:rsidR="0010273D" w:rsidRPr="0010273D" w:rsidRDefault="0010273D" w:rsidP="007B0B6C">
            <w:pPr>
              <w:pStyle w:val="a0"/>
              <w:ind w:firstLineChars="0" w:firstLine="0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  <w:highlight w:val="lightGray"/>
              </w:rPr>
              <w:t>+</w:t>
            </w:r>
            <w:proofErr w:type="gramStart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  <w:highlight w:val="lightGray"/>
              </w:rPr>
              <w:t>prim</w:t>
            </w: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(</w:t>
            </w:r>
            <w:proofErr w:type="gramEnd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int </w:t>
            </w:r>
            <w:proofErr w:type="spellStart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x,int</w:t>
            </w:r>
            <w:proofErr w:type="spellEnd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y) : void</w:t>
            </w:r>
          </w:p>
          <w:p w14:paraId="2CC7976E" w14:textId="7BC75876" w:rsidR="0010273D" w:rsidRDefault="0010273D" w:rsidP="007B0B6C">
            <w:pPr>
              <w:pStyle w:val="a0"/>
              <w:ind w:firstLineChars="0" w:firstLine="0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/>
                <w:szCs w:val="21"/>
              </w:rPr>
              <w:t>+</w:t>
            </w: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  <w:highlight w:val="lightGray"/>
              </w:rPr>
              <w:t xml:space="preserve"> </w:t>
            </w:r>
            <w:proofErr w:type="spellStart"/>
            <w:proofErr w:type="gramStart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  <w:highlight w:val="lightGray"/>
              </w:rPr>
              <w:t>IsHaveNeighbor</w:t>
            </w:r>
            <w:proofErr w:type="spellEnd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(</w:t>
            </w:r>
            <w:proofErr w:type="gramEnd"/>
            <w:r w:rsidRPr="0010273D">
              <w:rPr>
                <w:rFonts w:asciiTheme="minorEastAsia" w:eastAsiaTheme="minorEastAsia" w:hAnsiTheme="minorEastAsia" w:cs="Consolas"/>
                <w:b/>
                <w:bCs/>
                <w:kern w:val="0"/>
                <w:szCs w:val="21"/>
              </w:rPr>
              <w:t xml:space="preserve">int </w:t>
            </w:r>
            <w:proofErr w:type="spellStart"/>
            <w:r w:rsidRPr="0010273D">
              <w:rPr>
                <w:rFonts w:asciiTheme="minorEastAsia" w:eastAsiaTheme="minorEastAsia" w:hAnsiTheme="minorEastAsia" w:cs="Consolas"/>
                <w:b/>
                <w:bCs/>
                <w:kern w:val="0"/>
                <w:szCs w:val="21"/>
              </w:rPr>
              <w:t>x,int</w:t>
            </w:r>
            <w:proofErr w:type="spellEnd"/>
            <w:r w:rsidRPr="0010273D">
              <w:rPr>
                <w:rFonts w:asciiTheme="minorEastAsia" w:eastAsiaTheme="minorEastAsia" w:hAnsiTheme="minorEastAsia" w:cs="Consolas"/>
                <w:b/>
                <w:bCs/>
                <w:kern w:val="0"/>
                <w:szCs w:val="21"/>
              </w:rPr>
              <w:t xml:space="preserve"> y</w:t>
            </w: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)</w:t>
            </w:r>
            <w:r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: Boolean</w:t>
            </w:r>
          </w:p>
          <w:p w14:paraId="2FAD8246" w14:textId="77777777" w:rsidR="0010273D" w:rsidRDefault="0010273D" w:rsidP="007B0B6C">
            <w:pPr>
              <w:pStyle w:val="a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save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: void</w:t>
            </w:r>
          </w:p>
          <w:p w14:paraId="4F7EEFFF" w14:textId="77777777" w:rsidR="0010273D" w:rsidRDefault="0010273D" w:rsidP="007B0B6C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+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read(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>) : void</w:t>
            </w:r>
          </w:p>
          <w:p w14:paraId="555AC3A5" w14:textId="77777777" w:rsidR="0010273D" w:rsidRDefault="0010273D" w:rsidP="007B0B6C">
            <w:pPr>
              <w:pStyle w:val="a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readfile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 side) : </w:t>
            </w:r>
            <w:r w:rsidR="00636373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int[][]</w:t>
            </w:r>
          </w:p>
          <w:p w14:paraId="4228AFFD" w14:textId="77777777" w:rsidR="00636373" w:rsidRDefault="00636373" w:rsidP="007B0B6C">
            <w:pPr>
              <w:pStyle w:val="a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createMaze2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: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void</w:t>
            </w:r>
          </w:p>
          <w:p w14:paraId="58B8904C" w14:textId="77777777" w:rsidR="00636373" w:rsidRDefault="00636373" w:rsidP="007B0B6C">
            <w:pPr>
              <w:pStyle w:val="a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+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connect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int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start_x,int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start_Y,int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endx,int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endy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: void</w:t>
            </w:r>
          </w:p>
          <w:p w14:paraId="44896B6E" w14:textId="77777777" w:rsidR="00636373" w:rsidRDefault="00636373" w:rsidP="007B0B6C">
            <w:pPr>
              <w:pStyle w:val="a0"/>
              <w:ind w:firstLineChars="0" w:firstLine="0"/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</w:pPr>
            <w:r w:rsidRPr="00636373">
              <w:rPr>
                <w:rFonts w:asciiTheme="minorEastAsia" w:eastAsiaTheme="minorEastAsia" w:hAnsiTheme="minorEastAsia" w:hint="eastAsia"/>
                <w:szCs w:val="21"/>
              </w:rPr>
              <w:t>+</w:t>
            </w:r>
            <w:r w:rsidRPr="00636373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  <w:highlight w:val="lightGray"/>
              </w:rPr>
              <w:t xml:space="preserve"> </w:t>
            </w:r>
            <w:proofErr w:type="gramStart"/>
            <w:r w:rsidRPr="00636373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  <w:highlight w:val="lightGray"/>
              </w:rPr>
              <w:t>division</w:t>
            </w:r>
            <w:r w:rsidRPr="00636373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>(</w:t>
            </w:r>
            <w:proofErr w:type="gramEnd"/>
            <w:r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 xml:space="preserve">int </w:t>
            </w:r>
            <w:proofErr w:type="spellStart"/>
            <w:r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>x,int</w:t>
            </w:r>
            <w:proofErr w:type="spellEnd"/>
            <w:r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>y,int</w:t>
            </w:r>
            <w:proofErr w:type="spellEnd"/>
            <w:r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>height,int</w:t>
            </w:r>
            <w:proofErr w:type="spellEnd"/>
            <w:r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 xml:space="preserve"> width</w:t>
            </w:r>
            <w:r w:rsidRPr="00636373"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>)</w:t>
            </w:r>
            <w:r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 xml:space="preserve"> : void</w:t>
            </w:r>
          </w:p>
          <w:p w14:paraId="01481532" w14:textId="69C27DB8" w:rsidR="00636373" w:rsidRPr="00636373" w:rsidRDefault="00636373" w:rsidP="007B0B6C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</w:p>
        </w:tc>
      </w:tr>
    </w:tbl>
    <w:p w14:paraId="72B118A0" w14:textId="5D43F5FE" w:rsidR="007B0B6C" w:rsidRDefault="00636373" w:rsidP="007B0B6C">
      <w:pPr>
        <w:pStyle w:val="a0"/>
      </w:pPr>
      <w:r>
        <w:rPr>
          <w:rFonts w:hint="eastAsia"/>
        </w:rPr>
        <w:t>Point</w:t>
      </w:r>
      <w:r>
        <w:rPr>
          <w:rFonts w:hint="eastAsia"/>
        </w:rPr>
        <w:t>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125"/>
      </w:tblGrid>
      <w:tr w:rsidR="00636373" w:rsidRPr="00861AF7" w14:paraId="108CC85B" w14:textId="77777777" w:rsidTr="00A54988">
        <w:trPr>
          <w:trHeight w:val="330"/>
        </w:trPr>
        <w:tc>
          <w:tcPr>
            <w:tcW w:w="5125" w:type="dxa"/>
          </w:tcPr>
          <w:p w14:paraId="1D062A2D" w14:textId="6B8DEC2A" w:rsidR="00636373" w:rsidRPr="00861AF7" w:rsidRDefault="00636373" w:rsidP="00BE5FCE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cs="Consolas" w:hint="eastAsia"/>
                <w:color w:val="000000"/>
                <w:kern w:val="0"/>
                <w:szCs w:val="21"/>
                <w:highlight w:val="lightGray"/>
              </w:rPr>
              <w:t>Point</w:t>
            </w:r>
          </w:p>
        </w:tc>
      </w:tr>
      <w:tr w:rsidR="00636373" w:rsidRPr="0010273D" w14:paraId="330AD8BB" w14:textId="77777777" w:rsidTr="00A54988">
        <w:trPr>
          <w:trHeight w:val="1322"/>
        </w:trPr>
        <w:tc>
          <w:tcPr>
            <w:tcW w:w="5125" w:type="dxa"/>
          </w:tcPr>
          <w:p w14:paraId="03EF13E5" w14:textId="7408B026" w:rsidR="00636373" w:rsidRPr="0010273D" w:rsidRDefault="00636373" w:rsidP="00BE5FC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+</w:t>
            </w:r>
            <w:proofErr w:type="spellStart"/>
            <w:r w:rsidR="003719BB">
              <w:rPr>
                <w:rFonts w:asciiTheme="minorEastAsia" w:eastAsiaTheme="minorEastAsia" w:hAnsiTheme="minorEastAsia" w:cs="Consolas" w:hint="eastAsia"/>
                <w:kern w:val="0"/>
                <w:szCs w:val="21"/>
              </w:rPr>
              <w:t>val</w:t>
            </w:r>
            <w:proofErr w:type="spellEnd"/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: int</w:t>
            </w:r>
          </w:p>
          <w:p w14:paraId="03938612" w14:textId="0C527A59" w:rsidR="00636373" w:rsidRPr="0010273D" w:rsidRDefault="00636373" w:rsidP="00BE5FC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-</w:t>
            </w:r>
            <w:r w:rsidR="003719BB">
              <w:rPr>
                <w:rFonts w:asciiTheme="minorEastAsia" w:eastAsiaTheme="minorEastAsia" w:hAnsiTheme="minorEastAsia" w:cs="Consolas"/>
                <w:i/>
                <w:iCs/>
                <w:kern w:val="0"/>
                <w:szCs w:val="21"/>
              </w:rPr>
              <w:t xml:space="preserve"> </w:t>
            </w:r>
            <w:proofErr w:type="gramStart"/>
            <w:r w:rsidR="003719BB">
              <w:rPr>
                <w:rFonts w:asciiTheme="minorEastAsia" w:eastAsiaTheme="minorEastAsia" w:hAnsiTheme="minorEastAsia" w:cs="Consolas" w:hint="eastAsia"/>
                <w:i/>
                <w:iCs/>
                <w:kern w:val="0"/>
                <w:szCs w:val="21"/>
              </w:rPr>
              <w:t>x</w:t>
            </w:r>
            <w:r w:rsidR="003719BB">
              <w:rPr>
                <w:rFonts w:asciiTheme="minorEastAsia" w:eastAsiaTheme="minorEastAsia" w:hAnsiTheme="minorEastAsia" w:cs="Consolas"/>
                <w:i/>
                <w:iCs/>
                <w:kern w:val="0"/>
                <w:szCs w:val="21"/>
              </w:rPr>
              <w:t xml:space="preserve"> :</w:t>
            </w:r>
            <w:proofErr w:type="gramEnd"/>
            <w:r w:rsidR="003719BB">
              <w:rPr>
                <w:rFonts w:asciiTheme="minorEastAsia" w:eastAsiaTheme="minorEastAsia" w:hAnsiTheme="minorEastAsia" w:cs="Consolas"/>
                <w:i/>
                <w:iCs/>
                <w:kern w:val="0"/>
                <w:szCs w:val="21"/>
              </w:rPr>
              <w:t xml:space="preserve"> int</w:t>
            </w: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</w:t>
            </w:r>
          </w:p>
          <w:p w14:paraId="4D8AFFB5" w14:textId="0AED799B" w:rsidR="00636373" w:rsidRPr="0010273D" w:rsidRDefault="00636373" w:rsidP="00BE5FCE">
            <w:pPr>
              <w:autoSpaceDE w:val="0"/>
              <w:autoSpaceDN w:val="0"/>
              <w:adjustRightInd w:val="0"/>
              <w:jc w:val="left"/>
              <w:rPr>
                <w:rFonts w:asciiTheme="minorEastAsia" w:eastAsiaTheme="minorEastAsia" w:hAnsiTheme="minorEastAsia" w:cs="Consolas"/>
                <w:kern w:val="0"/>
                <w:szCs w:val="21"/>
              </w:rPr>
            </w:pP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>-</w:t>
            </w:r>
            <w:r w:rsidR="003719BB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</w:t>
            </w:r>
            <w:proofErr w:type="gramStart"/>
            <w:r w:rsidR="003719BB">
              <w:rPr>
                <w:rFonts w:asciiTheme="minorEastAsia" w:eastAsiaTheme="minorEastAsia" w:hAnsiTheme="minorEastAsia" w:cs="Consolas" w:hint="eastAsia"/>
                <w:kern w:val="0"/>
                <w:szCs w:val="21"/>
              </w:rPr>
              <w:t>y</w:t>
            </w:r>
            <w:r w:rsidRPr="0010273D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</w:t>
            </w:r>
            <w:r w:rsidR="003719BB">
              <w:rPr>
                <w:rFonts w:asciiTheme="minorEastAsia" w:eastAsiaTheme="minorEastAsia" w:hAnsiTheme="minorEastAsia" w:cs="Consolas"/>
                <w:kern w:val="0"/>
                <w:szCs w:val="21"/>
              </w:rPr>
              <w:t>:</w:t>
            </w:r>
            <w:proofErr w:type="gramEnd"/>
            <w:r w:rsidR="003719BB">
              <w:rPr>
                <w:rFonts w:asciiTheme="minorEastAsia" w:eastAsiaTheme="minorEastAsia" w:hAnsiTheme="minorEastAsia" w:cs="Consolas"/>
                <w:kern w:val="0"/>
                <w:szCs w:val="21"/>
              </w:rPr>
              <w:t xml:space="preserve"> int</w:t>
            </w:r>
          </w:p>
          <w:p w14:paraId="2C401FA5" w14:textId="4B69F17F" w:rsidR="00636373" w:rsidRPr="0010273D" w:rsidRDefault="003719BB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+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state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 w:rsidR="009E0368">
              <w:rPr>
                <w:rFonts w:asciiTheme="minorEastAsia" w:eastAsiaTheme="minorEastAsia" w:hAnsiTheme="minorEastAsia"/>
                <w:szCs w:val="21"/>
              </w:rPr>
              <w:t>Boolean[]</w:t>
            </w:r>
          </w:p>
        </w:tc>
      </w:tr>
      <w:tr w:rsidR="00636373" w:rsidRPr="00636373" w14:paraId="7A785959" w14:textId="77777777" w:rsidTr="00A54988">
        <w:trPr>
          <w:trHeight w:val="648"/>
        </w:trPr>
        <w:tc>
          <w:tcPr>
            <w:tcW w:w="5125" w:type="dxa"/>
          </w:tcPr>
          <w:p w14:paraId="1A2E80DE" w14:textId="0BBCFE94" w:rsidR="00636373" w:rsidRDefault="009E0368" w:rsidP="009E0368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+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getx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>) : int</w:t>
            </w:r>
          </w:p>
          <w:p w14:paraId="6B0002CD" w14:textId="6C7F2C1C" w:rsidR="009E0368" w:rsidRPr="00636373" w:rsidRDefault="009E0368" w:rsidP="009E0368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+</w:t>
            </w: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g</w:t>
            </w:r>
            <w:r>
              <w:rPr>
                <w:rFonts w:asciiTheme="minorEastAsia" w:eastAsiaTheme="minorEastAsia" w:hAnsiTheme="minorEastAsia"/>
                <w:szCs w:val="21"/>
              </w:rPr>
              <w:t>etY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>) : int</w:t>
            </w:r>
          </w:p>
        </w:tc>
      </w:tr>
    </w:tbl>
    <w:p w14:paraId="19C25060" w14:textId="77777777" w:rsidR="00EF3BE4" w:rsidRDefault="00EF3BE4" w:rsidP="007B0B6C">
      <w:pPr>
        <w:pStyle w:val="a0"/>
        <w:ind w:firstLine="40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14:paraId="5751E251" w14:textId="77777777" w:rsidR="00EF3BE4" w:rsidRDefault="00EF3BE4" w:rsidP="007B0B6C">
      <w:pPr>
        <w:pStyle w:val="a0"/>
        <w:ind w:firstLine="40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14:paraId="4975E208" w14:textId="77777777" w:rsidR="00EF3BE4" w:rsidRDefault="00EF3BE4" w:rsidP="007B0B6C">
      <w:pPr>
        <w:pStyle w:val="a0"/>
        <w:ind w:firstLine="40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14:paraId="57A5485E" w14:textId="77777777" w:rsidR="00EF3BE4" w:rsidRDefault="00EF3BE4" w:rsidP="007B0B6C">
      <w:pPr>
        <w:pStyle w:val="a0"/>
        <w:ind w:firstLine="400"/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</w:pPr>
    </w:p>
    <w:p w14:paraId="1340FE13" w14:textId="4A6D215A" w:rsidR="00636373" w:rsidRDefault="009E0368" w:rsidP="007B0B6C">
      <w:pPr>
        <w:pStyle w:val="a0"/>
        <w:ind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lastRenderedPageBreak/>
        <w:t>Dfsfindpath</w:t>
      </w:r>
      <w:proofErr w:type="spellEnd"/>
      <w:r w:rsidR="00EF3BE4">
        <w:rPr>
          <w:rFonts w:ascii="Consolas" w:hAnsi="Consolas" w:cs="Consolas" w:hint="eastAsia"/>
          <w:color w:val="000000"/>
          <w:kern w:val="0"/>
          <w:sz w:val="20"/>
          <w:szCs w:val="20"/>
          <w:highlight w:val="lightGray"/>
        </w:rPr>
        <w:t>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377"/>
      </w:tblGrid>
      <w:tr w:rsidR="009E0368" w:rsidRPr="00861AF7" w14:paraId="4DB98274" w14:textId="77777777" w:rsidTr="00A54988">
        <w:trPr>
          <w:trHeight w:val="320"/>
        </w:trPr>
        <w:tc>
          <w:tcPr>
            <w:tcW w:w="5377" w:type="dxa"/>
          </w:tcPr>
          <w:p w14:paraId="2A099C2F" w14:textId="6A6A5336" w:rsidR="009E0368" w:rsidRPr="009E0368" w:rsidRDefault="009E0368" w:rsidP="009E0368">
            <w:pPr>
              <w:pStyle w:val="a0"/>
              <w:ind w:firstLine="400"/>
              <w:jc w:val="center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Dfsfindpath</w:t>
            </w:r>
            <w:proofErr w:type="spellEnd"/>
          </w:p>
        </w:tc>
      </w:tr>
      <w:tr w:rsidR="009E0368" w:rsidRPr="0010273D" w14:paraId="6C8684B1" w14:textId="77777777" w:rsidTr="00A54988">
        <w:trPr>
          <w:trHeight w:val="628"/>
        </w:trPr>
        <w:tc>
          <w:tcPr>
            <w:tcW w:w="5377" w:type="dxa"/>
          </w:tcPr>
          <w:p w14:paraId="0D6EE6BB" w14:textId="77777777" w:rsidR="009E0368" w:rsidRDefault="009E0368" w:rsidP="00BE5FCE">
            <w:pPr>
              <w:pStyle w:val="a0"/>
              <w:ind w:firstLineChars="0" w:firstLine="0"/>
              <w:rPr>
                <w:rFonts w:asciiTheme="minorEastAsia" w:eastAsiaTheme="minorEastAsia" w:hAnsiTheme="minorEastAsia" w:cs="Consolas"/>
                <w:color w:val="000000"/>
                <w:kern w:val="0"/>
                <w:sz w:val="2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r</w:t>
            </w:r>
            <w:r>
              <w:rPr>
                <w:rFonts w:asciiTheme="minorEastAsia" w:eastAsiaTheme="minorEastAsia" w:hAnsiTheme="minorEastAsia"/>
                <w:szCs w:val="21"/>
              </w:rPr>
              <w:t>es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Theme="minorEastAsia" w:eastAsiaTheme="minorEastAsia" w:hAnsiTheme="minorEastAsia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Theme="minorEastAsia" w:eastAsiaTheme="minorEastAsia" w:hAnsiTheme="minorEastAsia" w:cs="Consolas"/>
                <w:color w:val="000000"/>
                <w:kern w:val="0"/>
                <w:sz w:val="20"/>
                <w:szCs w:val="20"/>
              </w:rPr>
              <w:t>ArrayList</w:t>
            </w:r>
            <w:proofErr w:type="spellEnd"/>
            <w:r>
              <w:rPr>
                <w:rFonts w:asciiTheme="minorEastAsia" w:eastAsiaTheme="minorEastAsia" w:hAnsiTheme="minorEastAsia" w:cs="Consolas"/>
                <w:color w:val="000000"/>
                <w:kern w:val="0"/>
                <w:sz w:val="20"/>
                <w:szCs w:val="20"/>
              </w:rPr>
              <w:t>&lt;Point&gt;&gt;</w:t>
            </w:r>
          </w:p>
          <w:p w14:paraId="47A9734A" w14:textId="77777777" w:rsidR="00A54988" w:rsidRDefault="00A54988" w:rsidP="00BE5FCE">
            <w:pPr>
              <w:pStyle w:val="a0"/>
              <w:ind w:firstLineChars="0" w:firstLine="0"/>
              <w:rPr>
                <w:rFonts w:asciiTheme="minorEastAsia" w:eastAsiaTheme="minorEastAsia" w:hAnsiTheme="minorEastAsia" w:cs="Consolas"/>
                <w:color w:val="000000"/>
                <w:szCs w:val="20"/>
              </w:rPr>
            </w:pPr>
            <w:proofErr w:type="gramStart"/>
            <w:r>
              <w:rPr>
                <w:rFonts w:asciiTheme="minorEastAsia" w:eastAsiaTheme="minorEastAsia" w:hAnsiTheme="minorEastAsia" w:cs="Consolas" w:hint="eastAsia"/>
                <w:color w:val="000000"/>
                <w:szCs w:val="20"/>
              </w:rPr>
              <w:t>l</w:t>
            </w:r>
            <w:r>
              <w:rPr>
                <w:rFonts w:asciiTheme="minorEastAsia" w:eastAsiaTheme="minorEastAsia" w:hAnsiTheme="minorEastAsia" w:cs="Consolas"/>
                <w:color w:val="000000"/>
                <w:szCs w:val="20"/>
              </w:rPr>
              <w:t>ine :</w:t>
            </w:r>
            <w:proofErr w:type="gramEnd"/>
            <w:r>
              <w:rPr>
                <w:rFonts w:asciiTheme="minorEastAsia" w:eastAsiaTheme="minorEastAsia" w:hAnsiTheme="minorEastAsia" w:cs="Consolas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cs="Consolas"/>
                <w:color w:val="000000"/>
                <w:szCs w:val="20"/>
              </w:rPr>
              <w:t>ArrayList</w:t>
            </w:r>
            <w:proofErr w:type="spellEnd"/>
            <w:r>
              <w:rPr>
                <w:rFonts w:asciiTheme="minorEastAsia" w:eastAsiaTheme="minorEastAsia" w:hAnsiTheme="minorEastAsia" w:cs="Consolas"/>
                <w:color w:val="000000"/>
                <w:szCs w:val="20"/>
              </w:rPr>
              <w:t>&lt;Point&gt;</w:t>
            </w:r>
          </w:p>
          <w:p w14:paraId="7CB406B5" w14:textId="77777777" w:rsidR="00A54988" w:rsidRDefault="00A54988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-</w:t>
            </w:r>
            <w:proofErr w:type="gramStart"/>
            <w:r>
              <w:rPr>
                <w:rFonts w:asciiTheme="minorEastAsia" w:eastAsiaTheme="minorEastAsia" w:hAnsiTheme="minorEastAsia" w:hint="eastAsia"/>
                <w:szCs w:val="21"/>
              </w:rPr>
              <w:t>m</w:t>
            </w:r>
            <w:r>
              <w:rPr>
                <w:rFonts w:asciiTheme="minorEastAsia" w:eastAsiaTheme="minorEastAsia" w:hAnsiTheme="minorEastAsia"/>
                <w:szCs w:val="21"/>
              </w:rPr>
              <w:t>aze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int[][]</w:t>
            </w:r>
          </w:p>
          <w:p w14:paraId="0E0D2BDA" w14:textId="77777777" w:rsidR="00A54988" w:rsidRDefault="00A54988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+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maze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int[][]</w:t>
            </w:r>
          </w:p>
          <w:p w14:paraId="7D31918D" w14:textId="77777777" w:rsidR="00A54988" w:rsidRDefault="00A54988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+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side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Cs w:val="21"/>
              </w:rPr>
              <w:t>int</w:t>
            </w:r>
          </w:p>
          <w:p w14:paraId="7CB106CD" w14:textId="77777777" w:rsidR="00A54988" w:rsidRDefault="00A54988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+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v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int[][]</w:t>
            </w:r>
          </w:p>
          <w:p w14:paraId="5B129B86" w14:textId="77777777" w:rsidR="00A54988" w:rsidRDefault="00A54988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startX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</w:t>
            </w:r>
          </w:p>
          <w:p w14:paraId="4CF74413" w14:textId="77777777" w:rsidR="00A54988" w:rsidRDefault="00A54988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startY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</w:t>
            </w:r>
          </w:p>
          <w:p w14:paraId="44FB6C23" w14:textId="37BDB5EE" w:rsidR="00A54988" w:rsidRDefault="00A54988" w:rsidP="00A54988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endX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</w:t>
            </w:r>
          </w:p>
          <w:p w14:paraId="411F6585" w14:textId="0FDE5861" w:rsidR="00A54988" w:rsidRPr="0010273D" w:rsidRDefault="00A54988" w:rsidP="00A54988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endY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</w:t>
            </w:r>
          </w:p>
        </w:tc>
      </w:tr>
      <w:tr w:rsidR="009E0368" w:rsidRPr="00636373" w14:paraId="3B5518AF" w14:textId="77777777" w:rsidTr="00A54988">
        <w:trPr>
          <w:trHeight w:val="308"/>
        </w:trPr>
        <w:tc>
          <w:tcPr>
            <w:tcW w:w="5377" w:type="dxa"/>
          </w:tcPr>
          <w:p w14:paraId="2B826CB2" w14:textId="77777777" w:rsidR="009E0368" w:rsidRDefault="00A54988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 xml:space="preserve">+ 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dfs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int </w:t>
            </w:r>
            <w:proofErr w:type="spellStart"/>
            <w:r>
              <w:rPr>
                <w:rFonts w:asciiTheme="minorEastAsia" w:eastAsiaTheme="minorEastAsia" w:hAnsiTheme="minorEastAsia"/>
                <w:szCs w:val="21"/>
              </w:rPr>
              <w:t>x,int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y) : void</w:t>
            </w:r>
          </w:p>
          <w:p w14:paraId="438F6788" w14:textId="77777777" w:rsidR="00A54988" w:rsidRDefault="00A54988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+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getMaze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>(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>) : int[][]</w:t>
            </w:r>
          </w:p>
          <w:p w14:paraId="560FE871" w14:textId="799BC463" w:rsidR="00A54988" w:rsidRPr="00636373" w:rsidRDefault="00A54988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+</w:t>
            </w:r>
            <w:proofErr w:type="spellStart"/>
            <w:proofErr w:type="gramStart"/>
            <w:r w:rsidR="00276AA8">
              <w:rPr>
                <w:rFonts w:asciiTheme="minorEastAsia" w:eastAsiaTheme="minorEastAsia" w:hAnsiTheme="minorEastAsia"/>
                <w:szCs w:val="21"/>
              </w:rPr>
              <w:t>Printmin</w:t>
            </w:r>
            <w:proofErr w:type="spellEnd"/>
            <w:r w:rsidR="00276AA8">
              <w:rPr>
                <w:rFonts w:asciiTheme="minorEastAsia" w:eastAsiaTheme="minorEastAsia" w:hAnsiTheme="minorEastAsia"/>
                <w:szCs w:val="21"/>
              </w:rPr>
              <w:t>(</w:t>
            </w:r>
            <w:proofErr w:type="gramEnd"/>
            <w:r w:rsidR="00276AA8">
              <w:rPr>
                <w:rFonts w:asciiTheme="minorEastAsia" w:eastAsiaTheme="minorEastAsia" w:hAnsiTheme="minorEastAsia"/>
                <w:szCs w:val="21"/>
              </w:rPr>
              <w:t>) : void</w:t>
            </w:r>
          </w:p>
        </w:tc>
      </w:tr>
    </w:tbl>
    <w:p w14:paraId="068AA6BC" w14:textId="77777777" w:rsidR="00EF3BE4" w:rsidRDefault="00EF3BE4" w:rsidP="007B0B6C">
      <w:pPr>
        <w:pStyle w:val="a0"/>
      </w:pPr>
    </w:p>
    <w:p w14:paraId="64EC4690" w14:textId="77777777" w:rsidR="00EF3BE4" w:rsidRDefault="00EF3BE4" w:rsidP="007B0B6C">
      <w:pPr>
        <w:pStyle w:val="a0"/>
      </w:pPr>
    </w:p>
    <w:p w14:paraId="7DF0A99B" w14:textId="77777777" w:rsidR="00EF3BE4" w:rsidRDefault="00EF3BE4" w:rsidP="007B0B6C">
      <w:pPr>
        <w:pStyle w:val="a0"/>
      </w:pPr>
    </w:p>
    <w:p w14:paraId="5BE36E01" w14:textId="575BF5C7" w:rsidR="009E0368" w:rsidRDefault="00276AA8" w:rsidP="007B0B6C">
      <w:pPr>
        <w:pStyle w:val="a0"/>
      </w:pPr>
      <w:proofErr w:type="spellStart"/>
      <w:r>
        <w:t>Bfsfindpath</w:t>
      </w:r>
      <w:proofErr w:type="spellEnd"/>
      <w:r w:rsidR="00EF3BE4">
        <w:rPr>
          <w:rFonts w:hint="eastAsia"/>
        </w:rPr>
        <w:t>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125"/>
      </w:tblGrid>
      <w:tr w:rsidR="00276AA8" w:rsidRPr="00861AF7" w14:paraId="5914A2FB" w14:textId="77777777" w:rsidTr="00BE5FCE">
        <w:trPr>
          <w:trHeight w:val="330"/>
        </w:trPr>
        <w:tc>
          <w:tcPr>
            <w:tcW w:w="5125" w:type="dxa"/>
          </w:tcPr>
          <w:p w14:paraId="471DB0CE" w14:textId="3A6711F7" w:rsidR="00276AA8" w:rsidRPr="00861AF7" w:rsidRDefault="00276AA8" w:rsidP="00BE5FCE">
            <w:pPr>
              <w:pStyle w:val="a0"/>
              <w:ind w:firstLineChars="0" w:firstLine="0"/>
              <w:jc w:val="center"/>
              <w:rPr>
                <w:rFonts w:asciiTheme="minorEastAsia" w:eastAsiaTheme="minorEastAsia" w:hAnsiTheme="minorEastAsia"/>
                <w:szCs w:val="21"/>
              </w:rPr>
            </w:pPr>
            <w:proofErr w:type="spellStart"/>
            <w:r>
              <w:rPr>
                <w:rFonts w:asciiTheme="minorEastAsia" w:eastAsiaTheme="minorEastAsia" w:hAnsiTheme="minorEastAsia" w:cs="Consolas"/>
                <w:color w:val="000000"/>
                <w:kern w:val="0"/>
                <w:szCs w:val="21"/>
              </w:rPr>
              <w:t>bfsfindpath</w:t>
            </w:r>
            <w:proofErr w:type="spellEnd"/>
          </w:p>
        </w:tc>
      </w:tr>
      <w:tr w:rsidR="00276AA8" w:rsidRPr="0010273D" w14:paraId="15954C47" w14:textId="77777777" w:rsidTr="00BE5FCE">
        <w:trPr>
          <w:trHeight w:val="1322"/>
        </w:trPr>
        <w:tc>
          <w:tcPr>
            <w:tcW w:w="5125" w:type="dxa"/>
          </w:tcPr>
          <w:p w14:paraId="0FDEA6EA" w14:textId="77777777" w:rsidR="00276AA8" w:rsidRDefault="002B766F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maze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Point[]</w:t>
            </w:r>
          </w:p>
          <w:p w14:paraId="4634B322" w14:textId="77777777" w:rsidR="002B766F" w:rsidRDefault="002B766F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queue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Queue&lt;Point&gt;</w:t>
            </w:r>
          </w:p>
          <w:p w14:paraId="0811D5AA" w14:textId="77777777" w:rsidR="002B766F" w:rsidRDefault="002B766F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r>
              <w:rPr>
                <w:rFonts w:asciiTheme="minorEastAsia" w:eastAsiaTheme="minorEastAsia" w:hAnsiTheme="minorEastAsia"/>
                <w:szCs w:val="21"/>
              </w:rPr>
              <w:t>side: int</w:t>
            </w:r>
          </w:p>
          <w:p w14:paraId="194986FE" w14:textId="77777777" w:rsidR="002B766F" w:rsidRDefault="002B766F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+</w:t>
            </w:r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map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int[][]</w:t>
            </w:r>
          </w:p>
          <w:p w14:paraId="0368D22E" w14:textId="77777777" w:rsidR="002B766F" w:rsidRDefault="002B766F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pathrecord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Point[][]</w:t>
            </w:r>
          </w:p>
          <w:p w14:paraId="783C47B6" w14:textId="77777777" w:rsidR="002B766F" w:rsidRDefault="002B766F" w:rsidP="002B766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startX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</w:t>
            </w:r>
          </w:p>
          <w:p w14:paraId="3B980435" w14:textId="77777777" w:rsidR="002B766F" w:rsidRDefault="002B766F" w:rsidP="002B766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startY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</w:t>
            </w:r>
          </w:p>
          <w:p w14:paraId="51E63F18" w14:textId="77777777" w:rsidR="002B766F" w:rsidRDefault="002B766F" w:rsidP="002B766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endX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</w:t>
            </w:r>
          </w:p>
          <w:p w14:paraId="566FAEE4" w14:textId="090F4D65" w:rsidR="002B766F" w:rsidRPr="0010273D" w:rsidRDefault="002B766F" w:rsidP="002B766F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-</w:t>
            </w:r>
            <w:proofErr w:type="spellStart"/>
            <w:proofErr w:type="gramStart"/>
            <w:r>
              <w:rPr>
                <w:rFonts w:asciiTheme="minorEastAsia" w:eastAsiaTheme="minorEastAsia" w:hAnsiTheme="minorEastAsia"/>
                <w:szCs w:val="21"/>
              </w:rPr>
              <w:t>endY</w:t>
            </w:r>
            <w:proofErr w:type="spellEnd"/>
            <w:r>
              <w:rPr>
                <w:rFonts w:asciiTheme="minorEastAsia" w:eastAsiaTheme="minorEastAsia" w:hAnsiTheme="minorEastAsia"/>
                <w:szCs w:val="21"/>
              </w:rPr>
              <w:t xml:space="preserve"> :</w:t>
            </w:r>
            <w:proofErr w:type="gramEnd"/>
            <w:r>
              <w:rPr>
                <w:rFonts w:asciiTheme="minorEastAsia" w:eastAsiaTheme="minorEastAsia" w:hAnsiTheme="minorEastAsia"/>
                <w:szCs w:val="21"/>
              </w:rPr>
              <w:t xml:space="preserve"> int</w:t>
            </w:r>
          </w:p>
        </w:tc>
      </w:tr>
      <w:tr w:rsidR="00276AA8" w:rsidRPr="00636373" w14:paraId="3DEB9897" w14:textId="77777777" w:rsidTr="00BE5FCE">
        <w:trPr>
          <w:trHeight w:val="648"/>
        </w:trPr>
        <w:tc>
          <w:tcPr>
            <w:tcW w:w="5125" w:type="dxa"/>
          </w:tcPr>
          <w:p w14:paraId="691E37FA" w14:textId="779A2796" w:rsidR="00276AA8" w:rsidRDefault="002B766F" w:rsidP="00BE5FCE">
            <w:pPr>
              <w:pStyle w:val="a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-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PointState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: void</w:t>
            </w:r>
          </w:p>
          <w:p w14:paraId="14AB8892" w14:textId="77777777" w:rsidR="002B766F" w:rsidRDefault="002B766F" w:rsidP="00BE5FCE">
            <w:pPr>
              <w:pStyle w:val="a0"/>
              <w:ind w:firstLineChars="0" w:firstLine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+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lightGray"/>
              </w:rPr>
              <w:t>bfs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: void</w:t>
            </w:r>
          </w:p>
          <w:p w14:paraId="4B881071" w14:textId="43B62C7A" w:rsidR="00EF3BE4" w:rsidRPr="00636373" w:rsidRDefault="00EF3BE4" w:rsidP="00BE5FCE">
            <w:pPr>
              <w:pStyle w:val="a0"/>
              <w:ind w:firstLineChars="0" w:firstLine="0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szCs w:val="20"/>
              </w:rPr>
              <w:t>find(</w:t>
            </w:r>
            <w:proofErr w:type="gramEnd"/>
            <w:r>
              <w:rPr>
                <w:rFonts w:ascii="Consolas" w:hAnsi="Consolas" w:cs="Consolas"/>
                <w:color w:val="000000"/>
                <w:szCs w:val="20"/>
              </w:rPr>
              <w:t>) : void</w:t>
            </w:r>
          </w:p>
        </w:tc>
      </w:tr>
    </w:tbl>
    <w:p w14:paraId="063BE9F1" w14:textId="77777777" w:rsidR="00276AA8" w:rsidRPr="00636373" w:rsidRDefault="00276AA8" w:rsidP="007B0B6C">
      <w:pPr>
        <w:pStyle w:val="a0"/>
      </w:pPr>
    </w:p>
    <w:p w14:paraId="24A90D50" w14:textId="77777777" w:rsidR="00EA7FA2" w:rsidRDefault="00EA7FA2" w:rsidP="00EA7FA2">
      <w:pPr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 xml:space="preserve">1.3.2 </w:t>
      </w:r>
      <w:r>
        <w:rPr>
          <w:rFonts w:ascii="黑体" w:eastAsia="黑体" w:hAnsi="黑体" w:hint="eastAsia"/>
          <w:b/>
          <w:sz w:val="24"/>
        </w:rPr>
        <w:t>系</w:t>
      </w:r>
      <w:r>
        <w:rPr>
          <w:rFonts w:ascii="黑体" w:eastAsia="黑体" w:hAnsi="黑体" w:hint="eastAsia"/>
          <w:bCs/>
          <w:sz w:val="24"/>
        </w:rPr>
        <w:t>统动态模型</w:t>
      </w:r>
    </w:p>
    <w:p w14:paraId="754CB35A" w14:textId="1E7124F8" w:rsidR="003575CB" w:rsidRPr="007B0B6C" w:rsidRDefault="003575CB" w:rsidP="003575CB">
      <w:pPr>
        <w:rPr>
          <w:b/>
          <w:bCs/>
          <w:sz w:val="24"/>
        </w:rPr>
      </w:pPr>
      <w:r>
        <w:rPr>
          <w:rFonts w:hint="eastAsia"/>
          <w:b/>
          <w:bCs/>
          <w:color w:val="FF0000"/>
          <w:sz w:val="24"/>
        </w:rPr>
        <w:t xml:space="preserve"> </w:t>
      </w:r>
      <w:r>
        <w:rPr>
          <w:b/>
          <w:bCs/>
          <w:color w:val="FF0000"/>
          <w:sz w:val="24"/>
        </w:rPr>
        <w:t xml:space="preserve">   </w:t>
      </w:r>
      <w:r w:rsidR="007B0B6C" w:rsidRPr="007B0B6C">
        <w:rPr>
          <w:rFonts w:hint="eastAsia"/>
          <w:b/>
          <w:bCs/>
          <w:sz w:val="24"/>
        </w:rPr>
        <w:t>状态图</w:t>
      </w:r>
    </w:p>
    <w:p w14:paraId="7DC837EB" w14:textId="7C131F3F" w:rsidR="003575CB" w:rsidRPr="007B0B6C" w:rsidRDefault="007B0B6C" w:rsidP="00EA7FA2">
      <w:pPr>
        <w:ind w:firstLine="420"/>
        <w:rPr>
          <w:b/>
          <w:bCs/>
          <w:sz w:val="24"/>
        </w:rPr>
      </w:pPr>
      <w:r w:rsidRPr="007B0B6C">
        <w:rPr>
          <w:noProof/>
        </w:rPr>
        <w:drawing>
          <wp:inline distT="0" distB="0" distL="0" distR="0" wp14:anchorId="4113F201" wp14:editId="40CC664F">
            <wp:extent cx="5274310" cy="161607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1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B691" w14:textId="131E6D24" w:rsidR="007B0B6C" w:rsidRPr="007B0B6C" w:rsidRDefault="007B0B6C" w:rsidP="00EA7FA2">
      <w:pPr>
        <w:ind w:firstLine="420"/>
        <w:rPr>
          <w:b/>
          <w:bCs/>
          <w:sz w:val="24"/>
        </w:rPr>
      </w:pPr>
      <w:r w:rsidRPr="007B0B6C">
        <w:rPr>
          <w:rFonts w:hint="eastAsia"/>
          <w:b/>
          <w:bCs/>
          <w:sz w:val="24"/>
        </w:rPr>
        <w:lastRenderedPageBreak/>
        <w:t>时序图</w:t>
      </w:r>
    </w:p>
    <w:p w14:paraId="4511EC32" w14:textId="5397F18E" w:rsidR="007B0B6C" w:rsidRPr="00B37DFD" w:rsidRDefault="007B0B6C" w:rsidP="00EA7FA2">
      <w:pPr>
        <w:ind w:firstLine="420"/>
        <w:rPr>
          <w:b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329D5B6B" wp14:editId="5278B70C">
            <wp:extent cx="5274310" cy="27819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431CB" w14:textId="77777777" w:rsidR="00EA7FA2" w:rsidRDefault="00EA7FA2" w:rsidP="00EA7FA2">
      <w:pPr>
        <w:rPr>
          <w:rFonts w:ascii="黑体" w:eastAsia="黑体" w:hAnsi="黑体"/>
          <w:bCs/>
          <w:sz w:val="24"/>
        </w:rPr>
      </w:pPr>
      <w:r>
        <w:rPr>
          <w:rFonts w:ascii="黑体" w:eastAsia="黑体" w:hAnsi="黑体" w:hint="eastAsia"/>
          <w:bCs/>
          <w:sz w:val="24"/>
        </w:rPr>
        <w:t>1.4 系统测试</w:t>
      </w:r>
    </w:p>
    <w:p w14:paraId="1863291B" w14:textId="6867B8B7" w:rsidR="00EA7FA2" w:rsidRDefault="00EA7FA2" w:rsidP="00EA7FA2">
      <w:pPr>
        <w:ind w:firstLine="420"/>
        <w:rPr>
          <w:spacing w:val="8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15"/>
        <w:gridCol w:w="2114"/>
        <w:gridCol w:w="6"/>
        <w:gridCol w:w="2124"/>
      </w:tblGrid>
      <w:tr w:rsidR="00EA7FA2" w14:paraId="761B887E" w14:textId="77777777" w:rsidTr="002E290C">
        <w:trPr>
          <w:cantSplit/>
          <w:jc w:val="center"/>
        </w:trPr>
        <w:tc>
          <w:tcPr>
            <w:tcW w:w="2133" w:type="dxa"/>
          </w:tcPr>
          <w:p w14:paraId="2F2CA99B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测试用例编号</w:t>
            </w:r>
          </w:p>
        </w:tc>
        <w:tc>
          <w:tcPr>
            <w:tcW w:w="2145" w:type="dxa"/>
            <w:gridSpan w:val="2"/>
          </w:tcPr>
          <w:p w14:paraId="5F736D02" w14:textId="3BB2689B" w:rsidR="00EA7FA2" w:rsidRPr="00FB2E5F" w:rsidRDefault="001462D4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1</w:t>
            </w:r>
            <w:r>
              <w:rPr>
                <w:rFonts w:ascii="黑体" w:eastAsia="黑体" w:hAnsi="黑体" w:cstheme="majorBidi"/>
                <w:bCs/>
                <w:sz w:val="24"/>
              </w:rPr>
              <w:t>.1</w:t>
            </w:r>
          </w:p>
        </w:tc>
        <w:tc>
          <w:tcPr>
            <w:tcW w:w="2120" w:type="dxa"/>
            <w:gridSpan w:val="2"/>
          </w:tcPr>
          <w:p w14:paraId="6A29CD6D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版本号</w:t>
            </w:r>
          </w:p>
        </w:tc>
        <w:tc>
          <w:tcPr>
            <w:tcW w:w="2124" w:type="dxa"/>
          </w:tcPr>
          <w:p w14:paraId="60BAB76C" w14:textId="39380383" w:rsidR="00EA7FA2" w:rsidRPr="00FB2E5F" w:rsidRDefault="001462D4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1</w:t>
            </w:r>
            <w:r>
              <w:rPr>
                <w:rFonts w:ascii="黑体" w:eastAsia="黑体" w:hAnsi="黑体" w:cstheme="majorBidi"/>
                <w:bCs/>
                <w:sz w:val="24"/>
              </w:rPr>
              <w:t>.1</w:t>
            </w:r>
          </w:p>
        </w:tc>
      </w:tr>
      <w:tr w:rsidR="00EA7FA2" w14:paraId="262803CF" w14:textId="77777777" w:rsidTr="002E290C">
        <w:trPr>
          <w:cantSplit/>
          <w:jc w:val="center"/>
        </w:trPr>
        <w:tc>
          <w:tcPr>
            <w:tcW w:w="2133" w:type="dxa"/>
          </w:tcPr>
          <w:p w14:paraId="195036F2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 xml:space="preserve">测试环境  </w:t>
            </w:r>
          </w:p>
        </w:tc>
        <w:tc>
          <w:tcPr>
            <w:tcW w:w="6389" w:type="dxa"/>
            <w:gridSpan w:val="5"/>
          </w:tcPr>
          <w:p w14:paraId="3558AE6B" w14:textId="6635C5B5" w:rsidR="00EA7FA2" w:rsidRPr="00FB2E5F" w:rsidRDefault="001462D4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Win10 64位，</w:t>
            </w:r>
            <w:r w:rsidRPr="00707497">
              <w:rPr>
                <w:rFonts w:ascii="黑体" w:eastAsia="黑体" w:hAnsi="黑体" w:cstheme="majorBidi"/>
                <w:bCs/>
                <w:sz w:val="24"/>
              </w:rPr>
              <w:t>eclipse</w:t>
            </w:r>
            <w:r>
              <w:rPr>
                <w:rFonts w:ascii="黑体" w:eastAsia="黑体" w:hAnsi="黑体" w:cstheme="majorBidi"/>
                <w:bCs/>
                <w:sz w:val="24"/>
              </w:rPr>
              <w:t xml:space="preserve"> </w:t>
            </w:r>
          </w:p>
        </w:tc>
      </w:tr>
      <w:tr w:rsidR="00EA7FA2" w14:paraId="361A7E95" w14:textId="77777777" w:rsidTr="002E290C">
        <w:trPr>
          <w:jc w:val="center"/>
        </w:trPr>
        <w:tc>
          <w:tcPr>
            <w:tcW w:w="2133" w:type="dxa"/>
          </w:tcPr>
          <w:p w14:paraId="6826D3DE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用例名称</w:t>
            </w:r>
          </w:p>
        </w:tc>
        <w:tc>
          <w:tcPr>
            <w:tcW w:w="6389" w:type="dxa"/>
            <w:gridSpan w:val="5"/>
          </w:tcPr>
          <w:p w14:paraId="349AEA47" w14:textId="479FABE0" w:rsidR="00EA7FA2" w:rsidRPr="00FB2E5F" w:rsidRDefault="001462D4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测试</w:t>
            </w:r>
            <w:r>
              <w:rPr>
                <w:rFonts w:ascii="黑体" w:eastAsia="黑体" w:hAnsi="黑体" w:cstheme="majorBidi"/>
                <w:bCs/>
                <w:sz w:val="24"/>
              </w:rPr>
              <w:t>prim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算法生成的迷宫</w:t>
            </w:r>
          </w:p>
        </w:tc>
      </w:tr>
      <w:tr w:rsidR="00EA7FA2" w14:paraId="34C1E6ED" w14:textId="77777777" w:rsidTr="002E290C">
        <w:trPr>
          <w:trHeight w:val="126"/>
          <w:jc w:val="center"/>
        </w:trPr>
        <w:tc>
          <w:tcPr>
            <w:tcW w:w="2133" w:type="dxa"/>
          </w:tcPr>
          <w:p w14:paraId="3176FD56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前提条件</w:t>
            </w:r>
          </w:p>
        </w:tc>
        <w:tc>
          <w:tcPr>
            <w:tcW w:w="6389" w:type="dxa"/>
            <w:gridSpan w:val="5"/>
          </w:tcPr>
          <w:p w14:paraId="3CE1929A" w14:textId="5EE649A9" w:rsidR="00EA7FA2" w:rsidRPr="00FB2E5F" w:rsidRDefault="001462D4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大小为2</w:t>
            </w:r>
            <w:r>
              <w:rPr>
                <w:rFonts w:ascii="黑体" w:eastAsia="黑体" w:hAnsi="黑体" w:cstheme="majorBidi"/>
                <w:bCs/>
                <w:sz w:val="24"/>
              </w:rPr>
              <w:t>1</w:t>
            </w:r>
          </w:p>
        </w:tc>
      </w:tr>
      <w:tr w:rsidR="00EA7FA2" w14:paraId="28249CE8" w14:textId="77777777" w:rsidTr="002E290C">
        <w:trPr>
          <w:jc w:val="center"/>
        </w:trPr>
        <w:tc>
          <w:tcPr>
            <w:tcW w:w="2133" w:type="dxa"/>
          </w:tcPr>
          <w:p w14:paraId="0DC4E8CB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测试步骤</w:t>
            </w:r>
          </w:p>
        </w:tc>
        <w:tc>
          <w:tcPr>
            <w:tcW w:w="6389" w:type="dxa"/>
            <w:gridSpan w:val="5"/>
          </w:tcPr>
          <w:p w14:paraId="56236D4A" w14:textId="39838158" w:rsidR="00EA7FA2" w:rsidRPr="00FB2E5F" w:rsidRDefault="001462D4" w:rsidP="002E290C">
            <w:pPr>
              <w:pStyle w:val="aa"/>
              <w:spacing w:line="360" w:lineRule="auto"/>
              <w:ind w:firstLineChars="0" w:firstLine="0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输入2</w:t>
            </w:r>
            <w:r>
              <w:rPr>
                <w:rFonts w:ascii="黑体" w:eastAsia="黑体" w:hAnsi="黑体" w:cstheme="majorBidi"/>
                <w:bCs/>
                <w:sz w:val="24"/>
                <w:szCs w:val="24"/>
              </w:rPr>
              <w:t>1</w:t>
            </w:r>
          </w:p>
        </w:tc>
      </w:tr>
      <w:tr w:rsidR="00EA7FA2" w14:paraId="2647A820" w14:textId="77777777" w:rsidTr="002E290C">
        <w:trPr>
          <w:jc w:val="center"/>
        </w:trPr>
        <w:tc>
          <w:tcPr>
            <w:tcW w:w="2133" w:type="dxa"/>
          </w:tcPr>
          <w:p w14:paraId="1FA42EC6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输入数据</w:t>
            </w:r>
          </w:p>
        </w:tc>
        <w:tc>
          <w:tcPr>
            <w:tcW w:w="6389" w:type="dxa"/>
            <w:gridSpan w:val="5"/>
          </w:tcPr>
          <w:p w14:paraId="78A32822" w14:textId="4EDEC016" w:rsidR="00EA7FA2" w:rsidRPr="00FB2E5F" w:rsidRDefault="001462D4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1</w:t>
            </w:r>
          </w:p>
        </w:tc>
      </w:tr>
      <w:tr w:rsidR="00EA7FA2" w14:paraId="5527F2DA" w14:textId="77777777" w:rsidTr="002E290C">
        <w:trPr>
          <w:trHeight w:val="251"/>
          <w:jc w:val="center"/>
        </w:trPr>
        <w:tc>
          <w:tcPr>
            <w:tcW w:w="2133" w:type="dxa"/>
          </w:tcPr>
          <w:p w14:paraId="26098C33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预期输出</w:t>
            </w:r>
          </w:p>
        </w:tc>
        <w:tc>
          <w:tcPr>
            <w:tcW w:w="6389" w:type="dxa"/>
            <w:gridSpan w:val="5"/>
          </w:tcPr>
          <w:p w14:paraId="57543952" w14:textId="34382F7E" w:rsidR="00EA7FA2" w:rsidRPr="00FB2E5F" w:rsidRDefault="001462D4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8A22759" wp14:editId="10FC2586">
                  <wp:extent cx="1981200" cy="233172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FA2" w14:paraId="3C3AE5CA" w14:textId="77777777" w:rsidTr="002E290C">
        <w:trPr>
          <w:jc w:val="center"/>
        </w:trPr>
        <w:tc>
          <w:tcPr>
            <w:tcW w:w="2133" w:type="dxa"/>
          </w:tcPr>
          <w:p w14:paraId="789C7CE5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lastRenderedPageBreak/>
              <w:t>实际输出</w:t>
            </w:r>
          </w:p>
        </w:tc>
        <w:tc>
          <w:tcPr>
            <w:tcW w:w="6389" w:type="dxa"/>
            <w:gridSpan w:val="5"/>
          </w:tcPr>
          <w:p w14:paraId="26704605" w14:textId="3E436BD2" w:rsidR="00EA7FA2" w:rsidRPr="00FB2E5F" w:rsidRDefault="001462D4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32D89C2" wp14:editId="20ECFA1A">
                  <wp:extent cx="1981200" cy="233172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331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FA2" w14:paraId="7E0A063A" w14:textId="77777777" w:rsidTr="002E290C">
        <w:trPr>
          <w:jc w:val="center"/>
        </w:trPr>
        <w:tc>
          <w:tcPr>
            <w:tcW w:w="2133" w:type="dxa"/>
          </w:tcPr>
          <w:p w14:paraId="3A8E4429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问题描述</w:t>
            </w:r>
          </w:p>
        </w:tc>
        <w:tc>
          <w:tcPr>
            <w:tcW w:w="6389" w:type="dxa"/>
            <w:gridSpan w:val="5"/>
          </w:tcPr>
          <w:p w14:paraId="7ED9A132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无</w:t>
            </w:r>
          </w:p>
        </w:tc>
      </w:tr>
      <w:tr w:rsidR="00EA7FA2" w14:paraId="1E4EF42B" w14:textId="77777777" w:rsidTr="002E290C">
        <w:trPr>
          <w:cantSplit/>
          <w:jc w:val="center"/>
        </w:trPr>
        <w:tc>
          <w:tcPr>
            <w:tcW w:w="2133" w:type="dxa"/>
          </w:tcPr>
          <w:p w14:paraId="619DE411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设计人</w:t>
            </w:r>
          </w:p>
        </w:tc>
        <w:tc>
          <w:tcPr>
            <w:tcW w:w="2130" w:type="dxa"/>
          </w:tcPr>
          <w:p w14:paraId="014349E7" w14:textId="7027AF7E" w:rsidR="00EA7FA2" w:rsidRPr="00FB2E5F" w:rsidRDefault="001462D4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29" w:type="dxa"/>
            <w:gridSpan w:val="2"/>
          </w:tcPr>
          <w:p w14:paraId="0D76E1B6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设计日期</w:t>
            </w:r>
          </w:p>
        </w:tc>
        <w:tc>
          <w:tcPr>
            <w:tcW w:w="2130" w:type="dxa"/>
            <w:gridSpan w:val="2"/>
          </w:tcPr>
          <w:p w14:paraId="24BDBED7" w14:textId="68016331" w:rsidR="00EA7FA2" w:rsidRPr="00FB2E5F" w:rsidRDefault="001462D4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  <w:tr w:rsidR="00EA7FA2" w14:paraId="78C5D745" w14:textId="77777777" w:rsidTr="002E290C">
        <w:trPr>
          <w:cantSplit/>
          <w:jc w:val="center"/>
        </w:trPr>
        <w:tc>
          <w:tcPr>
            <w:tcW w:w="2133" w:type="dxa"/>
          </w:tcPr>
          <w:p w14:paraId="55F9DE57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测试人</w:t>
            </w:r>
          </w:p>
        </w:tc>
        <w:tc>
          <w:tcPr>
            <w:tcW w:w="2130" w:type="dxa"/>
          </w:tcPr>
          <w:p w14:paraId="6DD38116" w14:textId="43B7359E" w:rsidR="00EA7FA2" w:rsidRPr="00FB2E5F" w:rsidRDefault="00426086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35" w:type="dxa"/>
            <w:gridSpan w:val="3"/>
          </w:tcPr>
          <w:p w14:paraId="660C2A77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测试日期</w:t>
            </w:r>
          </w:p>
        </w:tc>
        <w:tc>
          <w:tcPr>
            <w:tcW w:w="2124" w:type="dxa"/>
          </w:tcPr>
          <w:p w14:paraId="7BC612A2" w14:textId="4A446847" w:rsidR="00EA7FA2" w:rsidRPr="00FB2E5F" w:rsidRDefault="00426086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  <w:tr w:rsidR="00EA7FA2" w14:paraId="213E7725" w14:textId="77777777" w:rsidTr="002E290C">
        <w:trPr>
          <w:cantSplit/>
          <w:jc w:val="center"/>
        </w:trPr>
        <w:tc>
          <w:tcPr>
            <w:tcW w:w="2133" w:type="dxa"/>
          </w:tcPr>
          <w:p w14:paraId="58E06D2C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再测试人</w:t>
            </w:r>
          </w:p>
        </w:tc>
        <w:tc>
          <w:tcPr>
            <w:tcW w:w="2130" w:type="dxa"/>
          </w:tcPr>
          <w:p w14:paraId="34C91B9C" w14:textId="731B287D" w:rsidR="00EA7FA2" w:rsidRPr="00FB2E5F" w:rsidRDefault="00426086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35" w:type="dxa"/>
            <w:gridSpan w:val="3"/>
          </w:tcPr>
          <w:p w14:paraId="2234F55B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再测试日期</w:t>
            </w:r>
          </w:p>
        </w:tc>
        <w:tc>
          <w:tcPr>
            <w:tcW w:w="2124" w:type="dxa"/>
          </w:tcPr>
          <w:p w14:paraId="64B57B0C" w14:textId="7B62BB36" w:rsidR="00EA7FA2" w:rsidRPr="00FB2E5F" w:rsidRDefault="00426086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  <w:tr w:rsidR="00EA7FA2" w14:paraId="2207A99A" w14:textId="77777777" w:rsidTr="002E290C">
        <w:trPr>
          <w:jc w:val="center"/>
        </w:trPr>
        <w:tc>
          <w:tcPr>
            <w:tcW w:w="2133" w:type="dxa"/>
          </w:tcPr>
          <w:p w14:paraId="746D7C9D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问题修改摘要</w:t>
            </w:r>
          </w:p>
        </w:tc>
        <w:tc>
          <w:tcPr>
            <w:tcW w:w="6389" w:type="dxa"/>
            <w:gridSpan w:val="5"/>
          </w:tcPr>
          <w:p w14:paraId="27527964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</w:p>
        </w:tc>
      </w:tr>
      <w:tr w:rsidR="00EA7FA2" w14:paraId="670B89BA" w14:textId="77777777" w:rsidTr="002E290C">
        <w:trPr>
          <w:cantSplit/>
          <w:trHeight w:val="404"/>
          <w:jc w:val="center"/>
        </w:trPr>
        <w:tc>
          <w:tcPr>
            <w:tcW w:w="2133" w:type="dxa"/>
          </w:tcPr>
          <w:p w14:paraId="1B023C3C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修改人</w:t>
            </w:r>
          </w:p>
        </w:tc>
        <w:tc>
          <w:tcPr>
            <w:tcW w:w="2145" w:type="dxa"/>
            <w:gridSpan w:val="2"/>
          </w:tcPr>
          <w:p w14:paraId="3FCD819E" w14:textId="7AC961EF" w:rsidR="00EA7FA2" w:rsidRPr="00FB2E5F" w:rsidRDefault="00426086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20" w:type="dxa"/>
            <w:gridSpan w:val="2"/>
          </w:tcPr>
          <w:p w14:paraId="49F2709A" w14:textId="77777777" w:rsidR="00EA7FA2" w:rsidRPr="00FB2E5F" w:rsidRDefault="00EA7FA2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修改日期</w:t>
            </w:r>
          </w:p>
        </w:tc>
        <w:tc>
          <w:tcPr>
            <w:tcW w:w="2124" w:type="dxa"/>
          </w:tcPr>
          <w:p w14:paraId="74D6947E" w14:textId="63F957C4" w:rsidR="00EA7FA2" w:rsidRPr="00FB2E5F" w:rsidRDefault="00426086" w:rsidP="002E290C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</w:tbl>
    <w:p w14:paraId="40AF8A66" w14:textId="2B1F467A" w:rsidR="00EA7FA2" w:rsidRDefault="00EA7FA2" w:rsidP="00EA7FA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15"/>
        <w:gridCol w:w="2114"/>
        <w:gridCol w:w="6"/>
        <w:gridCol w:w="2124"/>
      </w:tblGrid>
      <w:tr w:rsidR="00426086" w:rsidRPr="00FB2E5F" w14:paraId="1E9FE478" w14:textId="77777777" w:rsidTr="00BE5FCE">
        <w:trPr>
          <w:cantSplit/>
          <w:jc w:val="center"/>
        </w:trPr>
        <w:tc>
          <w:tcPr>
            <w:tcW w:w="2133" w:type="dxa"/>
          </w:tcPr>
          <w:p w14:paraId="3DD0276A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测试用例编号</w:t>
            </w:r>
          </w:p>
        </w:tc>
        <w:tc>
          <w:tcPr>
            <w:tcW w:w="2145" w:type="dxa"/>
            <w:gridSpan w:val="2"/>
          </w:tcPr>
          <w:p w14:paraId="7584F1D5" w14:textId="3596EAE8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1</w:t>
            </w:r>
            <w:r>
              <w:rPr>
                <w:rFonts w:ascii="黑体" w:eastAsia="黑体" w:hAnsi="黑体" w:cstheme="majorBidi"/>
                <w:bCs/>
                <w:sz w:val="24"/>
              </w:rPr>
              <w:t>.2</w:t>
            </w:r>
          </w:p>
        </w:tc>
        <w:tc>
          <w:tcPr>
            <w:tcW w:w="2120" w:type="dxa"/>
            <w:gridSpan w:val="2"/>
          </w:tcPr>
          <w:p w14:paraId="083E80E7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版本号</w:t>
            </w:r>
          </w:p>
        </w:tc>
        <w:tc>
          <w:tcPr>
            <w:tcW w:w="2124" w:type="dxa"/>
          </w:tcPr>
          <w:p w14:paraId="60E3CF98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1</w:t>
            </w:r>
            <w:r>
              <w:rPr>
                <w:rFonts w:ascii="黑体" w:eastAsia="黑体" w:hAnsi="黑体" w:cstheme="majorBidi"/>
                <w:bCs/>
                <w:sz w:val="24"/>
              </w:rPr>
              <w:t>.1</w:t>
            </w:r>
          </w:p>
        </w:tc>
      </w:tr>
      <w:tr w:rsidR="00426086" w:rsidRPr="00FB2E5F" w14:paraId="1B9DB44D" w14:textId="77777777" w:rsidTr="00BE5FCE">
        <w:trPr>
          <w:cantSplit/>
          <w:jc w:val="center"/>
        </w:trPr>
        <w:tc>
          <w:tcPr>
            <w:tcW w:w="2133" w:type="dxa"/>
          </w:tcPr>
          <w:p w14:paraId="770C98CC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 xml:space="preserve">测试环境  </w:t>
            </w:r>
          </w:p>
        </w:tc>
        <w:tc>
          <w:tcPr>
            <w:tcW w:w="6389" w:type="dxa"/>
            <w:gridSpan w:val="5"/>
          </w:tcPr>
          <w:p w14:paraId="394EB5B5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Win10 64位，</w:t>
            </w:r>
            <w:r w:rsidRPr="00707497">
              <w:rPr>
                <w:rFonts w:ascii="黑体" w:eastAsia="黑体" w:hAnsi="黑体" w:cstheme="majorBidi"/>
                <w:bCs/>
                <w:sz w:val="24"/>
              </w:rPr>
              <w:t>eclipse</w:t>
            </w:r>
            <w:r>
              <w:rPr>
                <w:rFonts w:ascii="黑体" w:eastAsia="黑体" w:hAnsi="黑体" w:cstheme="majorBidi"/>
                <w:bCs/>
                <w:sz w:val="24"/>
              </w:rPr>
              <w:t xml:space="preserve"> </w:t>
            </w:r>
          </w:p>
        </w:tc>
      </w:tr>
      <w:tr w:rsidR="00426086" w:rsidRPr="00FB2E5F" w14:paraId="70464F89" w14:textId="77777777" w:rsidTr="00BE5FCE">
        <w:trPr>
          <w:jc w:val="center"/>
        </w:trPr>
        <w:tc>
          <w:tcPr>
            <w:tcW w:w="2133" w:type="dxa"/>
          </w:tcPr>
          <w:p w14:paraId="0C1AB5C2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用例名称</w:t>
            </w:r>
          </w:p>
        </w:tc>
        <w:tc>
          <w:tcPr>
            <w:tcW w:w="6389" w:type="dxa"/>
            <w:gridSpan w:val="5"/>
          </w:tcPr>
          <w:p w14:paraId="77BB8766" w14:textId="54FFA1C5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测试深度优先遍历算法生成的迷宫</w:t>
            </w:r>
          </w:p>
        </w:tc>
      </w:tr>
      <w:tr w:rsidR="00426086" w:rsidRPr="00FB2E5F" w14:paraId="340193FD" w14:textId="77777777" w:rsidTr="00BE5FCE">
        <w:trPr>
          <w:trHeight w:val="126"/>
          <w:jc w:val="center"/>
        </w:trPr>
        <w:tc>
          <w:tcPr>
            <w:tcW w:w="2133" w:type="dxa"/>
          </w:tcPr>
          <w:p w14:paraId="546621CC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前提条件</w:t>
            </w:r>
          </w:p>
        </w:tc>
        <w:tc>
          <w:tcPr>
            <w:tcW w:w="6389" w:type="dxa"/>
            <w:gridSpan w:val="5"/>
          </w:tcPr>
          <w:p w14:paraId="6D2B5FA8" w14:textId="0FE0C5AE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大小为2</w:t>
            </w:r>
            <w:r>
              <w:rPr>
                <w:rFonts w:ascii="黑体" w:eastAsia="黑体" w:hAnsi="黑体" w:cstheme="majorBidi"/>
                <w:bCs/>
                <w:sz w:val="24"/>
              </w:rPr>
              <w:t>1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，起点为1，</w:t>
            </w:r>
            <w:r>
              <w:rPr>
                <w:rFonts w:ascii="黑体" w:eastAsia="黑体" w:hAnsi="黑体" w:cstheme="majorBidi"/>
                <w:bCs/>
                <w:sz w:val="24"/>
              </w:rPr>
              <w:t>1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终点为1</w:t>
            </w:r>
            <w:r>
              <w:rPr>
                <w:rFonts w:ascii="黑体" w:eastAsia="黑体" w:hAnsi="黑体" w:cstheme="majorBidi"/>
                <w:bCs/>
                <w:sz w:val="24"/>
              </w:rPr>
              <w:t>9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，1</w:t>
            </w:r>
            <w:r>
              <w:rPr>
                <w:rFonts w:ascii="黑体" w:eastAsia="黑体" w:hAnsi="黑体" w:cstheme="majorBidi"/>
                <w:bCs/>
                <w:sz w:val="24"/>
              </w:rPr>
              <w:t>9</w:t>
            </w:r>
          </w:p>
        </w:tc>
      </w:tr>
      <w:tr w:rsidR="00426086" w:rsidRPr="00FB2E5F" w14:paraId="3E83441C" w14:textId="77777777" w:rsidTr="00BE5FCE">
        <w:trPr>
          <w:jc w:val="center"/>
        </w:trPr>
        <w:tc>
          <w:tcPr>
            <w:tcW w:w="2133" w:type="dxa"/>
          </w:tcPr>
          <w:p w14:paraId="3B971060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测试步骤</w:t>
            </w:r>
          </w:p>
        </w:tc>
        <w:tc>
          <w:tcPr>
            <w:tcW w:w="6389" w:type="dxa"/>
            <w:gridSpan w:val="5"/>
          </w:tcPr>
          <w:p w14:paraId="2D5C06F2" w14:textId="6210B050" w:rsidR="00426086" w:rsidRPr="00FB2E5F" w:rsidRDefault="00426086" w:rsidP="00BE5FCE">
            <w:pPr>
              <w:pStyle w:val="aa"/>
              <w:spacing w:line="360" w:lineRule="auto"/>
              <w:ind w:firstLineChars="0" w:firstLine="0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输入2</w:t>
            </w:r>
            <w:r>
              <w:rPr>
                <w:rFonts w:ascii="黑体" w:eastAsia="黑体" w:hAnsi="黑体" w:cstheme="majorBidi"/>
                <w:bCs/>
                <w:sz w:val="24"/>
                <w:szCs w:val="24"/>
              </w:rPr>
              <w:t>1</w:t>
            </w: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，1，1，1</w:t>
            </w:r>
            <w:r>
              <w:rPr>
                <w:rFonts w:ascii="黑体" w:eastAsia="黑体" w:hAnsi="黑体" w:cstheme="majorBidi"/>
                <w:bCs/>
                <w:sz w:val="24"/>
                <w:szCs w:val="24"/>
              </w:rPr>
              <w:t>9</w:t>
            </w: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，1</w:t>
            </w:r>
            <w:r>
              <w:rPr>
                <w:rFonts w:ascii="黑体" w:eastAsia="黑体" w:hAnsi="黑体" w:cstheme="majorBidi"/>
                <w:bCs/>
                <w:sz w:val="24"/>
                <w:szCs w:val="24"/>
              </w:rPr>
              <w:t>9</w:t>
            </w:r>
          </w:p>
        </w:tc>
      </w:tr>
      <w:tr w:rsidR="00426086" w:rsidRPr="00FB2E5F" w14:paraId="4D9789B0" w14:textId="77777777" w:rsidTr="00BE5FCE">
        <w:trPr>
          <w:jc w:val="center"/>
        </w:trPr>
        <w:tc>
          <w:tcPr>
            <w:tcW w:w="2133" w:type="dxa"/>
          </w:tcPr>
          <w:p w14:paraId="4CD8C9FA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输入数据</w:t>
            </w:r>
          </w:p>
        </w:tc>
        <w:tc>
          <w:tcPr>
            <w:tcW w:w="6389" w:type="dxa"/>
            <w:gridSpan w:val="5"/>
          </w:tcPr>
          <w:p w14:paraId="33C95390" w14:textId="12C65F21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输入2</w:t>
            </w:r>
            <w:r>
              <w:rPr>
                <w:rFonts w:ascii="黑体" w:eastAsia="黑体" w:hAnsi="黑体" w:cstheme="majorBidi"/>
                <w:bCs/>
                <w:sz w:val="24"/>
              </w:rPr>
              <w:t>1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，1，1，1</w:t>
            </w:r>
            <w:r>
              <w:rPr>
                <w:rFonts w:ascii="黑体" w:eastAsia="黑体" w:hAnsi="黑体" w:cstheme="majorBidi"/>
                <w:bCs/>
                <w:sz w:val="24"/>
              </w:rPr>
              <w:t>9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，1</w:t>
            </w:r>
            <w:r>
              <w:rPr>
                <w:rFonts w:ascii="黑体" w:eastAsia="黑体" w:hAnsi="黑体" w:cstheme="majorBidi"/>
                <w:bCs/>
                <w:sz w:val="24"/>
              </w:rPr>
              <w:t>9</w:t>
            </w:r>
          </w:p>
        </w:tc>
      </w:tr>
      <w:tr w:rsidR="00426086" w:rsidRPr="00FB2E5F" w14:paraId="1132AE57" w14:textId="77777777" w:rsidTr="00BE5FCE">
        <w:trPr>
          <w:trHeight w:val="251"/>
          <w:jc w:val="center"/>
        </w:trPr>
        <w:tc>
          <w:tcPr>
            <w:tcW w:w="2133" w:type="dxa"/>
          </w:tcPr>
          <w:p w14:paraId="4989FEA0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预期输出</w:t>
            </w:r>
          </w:p>
        </w:tc>
        <w:tc>
          <w:tcPr>
            <w:tcW w:w="6389" w:type="dxa"/>
            <w:gridSpan w:val="5"/>
          </w:tcPr>
          <w:p w14:paraId="4DFA2A39" w14:textId="0F143A6A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40E1136" wp14:editId="76B4BF1A">
                  <wp:extent cx="2080260" cy="23622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26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086" w:rsidRPr="00FB2E5F" w14:paraId="6AAC716C" w14:textId="77777777" w:rsidTr="00BE5FCE">
        <w:trPr>
          <w:jc w:val="center"/>
        </w:trPr>
        <w:tc>
          <w:tcPr>
            <w:tcW w:w="2133" w:type="dxa"/>
          </w:tcPr>
          <w:p w14:paraId="60570D14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lastRenderedPageBreak/>
              <w:t>实际输出</w:t>
            </w:r>
          </w:p>
        </w:tc>
        <w:tc>
          <w:tcPr>
            <w:tcW w:w="6389" w:type="dxa"/>
            <w:gridSpan w:val="5"/>
          </w:tcPr>
          <w:p w14:paraId="069DB16E" w14:textId="6EFE4288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0A0C4DD5" wp14:editId="21FC816F">
                  <wp:extent cx="2080260" cy="23622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026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086" w:rsidRPr="00FB2E5F" w14:paraId="18411C22" w14:textId="77777777" w:rsidTr="00BE5FCE">
        <w:trPr>
          <w:jc w:val="center"/>
        </w:trPr>
        <w:tc>
          <w:tcPr>
            <w:tcW w:w="2133" w:type="dxa"/>
          </w:tcPr>
          <w:p w14:paraId="7488195E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问题描述</w:t>
            </w:r>
          </w:p>
        </w:tc>
        <w:tc>
          <w:tcPr>
            <w:tcW w:w="6389" w:type="dxa"/>
            <w:gridSpan w:val="5"/>
          </w:tcPr>
          <w:p w14:paraId="244222E3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无</w:t>
            </w:r>
          </w:p>
        </w:tc>
      </w:tr>
      <w:tr w:rsidR="00426086" w:rsidRPr="00FB2E5F" w14:paraId="73E81877" w14:textId="77777777" w:rsidTr="00BE5FCE">
        <w:trPr>
          <w:cantSplit/>
          <w:jc w:val="center"/>
        </w:trPr>
        <w:tc>
          <w:tcPr>
            <w:tcW w:w="2133" w:type="dxa"/>
          </w:tcPr>
          <w:p w14:paraId="14E10AA3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设计人</w:t>
            </w:r>
          </w:p>
        </w:tc>
        <w:tc>
          <w:tcPr>
            <w:tcW w:w="2130" w:type="dxa"/>
          </w:tcPr>
          <w:p w14:paraId="1861D13B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29" w:type="dxa"/>
            <w:gridSpan w:val="2"/>
          </w:tcPr>
          <w:p w14:paraId="7BA478E1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设计日期</w:t>
            </w:r>
          </w:p>
        </w:tc>
        <w:tc>
          <w:tcPr>
            <w:tcW w:w="2130" w:type="dxa"/>
            <w:gridSpan w:val="2"/>
          </w:tcPr>
          <w:p w14:paraId="6FBE55A2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  <w:tr w:rsidR="00426086" w:rsidRPr="00FB2E5F" w14:paraId="270E1D00" w14:textId="77777777" w:rsidTr="00BE5FCE">
        <w:trPr>
          <w:cantSplit/>
          <w:jc w:val="center"/>
        </w:trPr>
        <w:tc>
          <w:tcPr>
            <w:tcW w:w="2133" w:type="dxa"/>
          </w:tcPr>
          <w:p w14:paraId="29FF8DBC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测试人</w:t>
            </w:r>
          </w:p>
        </w:tc>
        <w:tc>
          <w:tcPr>
            <w:tcW w:w="2130" w:type="dxa"/>
          </w:tcPr>
          <w:p w14:paraId="4BED2C8E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35" w:type="dxa"/>
            <w:gridSpan w:val="3"/>
          </w:tcPr>
          <w:p w14:paraId="64D31375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测试日期</w:t>
            </w:r>
          </w:p>
        </w:tc>
        <w:tc>
          <w:tcPr>
            <w:tcW w:w="2124" w:type="dxa"/>
          </w:tcPr>
          <w:p w14:paraId="109E6179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  <w:tr w:rsidR="00426086" w:rsidRPr="00FB2E5F" w14:paraId="71B16392" w14:textId="77777777" w:rsidTr="00BE5FCE">
        <w:trPr>
          <w:cantSplit/>
          <w:jc w:val="center"/>
        </w:trPr>
        <w:tc>
          <w:tcPr>
            <w:tcW w:w="2133" w:type="dxa"/>
          </w:tcPr>
          <w:p w14:paraId="637B4BC2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再测试人</w:t>
            </w:r>
          </w:p>
        </w:tc>
        <w:tc>
          <w:tcPr>
            <w:tcW w:w="2130" w:type="dxa"/>
          </w:tcPr>
          <w:p w14:paraId="0C164B9D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35" w:type="dxa"/>
            <w:gridSpan w:val="3"/>
          </w:tcPr>
          <w:p w14:paraId="4E5F7C5C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再测试日期</w:t>
            </w:r>
          </w:p>
        </w:tc>
        <w:tc>
          <w:tcPr>
            <w:tcW w:w="2124" w:type="dxa"/>
          </w:tcPr>
          <w:p w14:paraId="4032A359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  <w:tr w:rsidR="00426086" w:rsidRPr="00FB2E5F" w14:paraId="22395578" w14:textId="77777777" w:rsidTr="00BE5FCE">
        <w:trPr>
          <w:jc w:val="center"/>
        </w:trPr>
        <w:tc>
          <w:tcPr>
            <w:tcW w:w="2133" w:type="dxa"/>
          </w:tcPr>
          <w:p w14:paraId="3D45DADD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问题修改摘要</w:t>
            </w:r>
          </w:p>
        </w:tc>
        <w:tc>
          <w:tcPr>
            <w:tcW w:w="6389" w:type="dxa"/>
            <w:gridSpan w:val="5"/>
          </w:tcPr>
          <w:p w14:paraId="3BEA2FD2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</w:p>
        </w:tc>
      </w:tr>
      <w:tr w:rsidR="00426086" w:rsidRPr="00FB2E5F" w14:paraId="34B4311C" w14:textId="77777777" w:rsidTr="00BE5FCE">
        <w:trPr>
          <w:cantSplit/>
          <w:trHeight w:val="404"/>
          <w:jc w:val="center"/>
        </w:trPr>
        <w:tc>
          <w:tcPr>
            <w:tcW w:w="2133" w:type="dxa"/>
          </w:tcPr>
          <w:p w14:paraId="0C90AFB1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修改人</w:t>
            </w:r>
          </w:p>
        </w:tc>
        <w:tc>
          <w:tcPr>
            <w:tcW w:w="2145" w:type="dxa"/>
            <w:gridSpan w:val="2"/>
          </w:tcPr>
          <w:p w14:paraId="25B0DDA3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20" w:type="dxa"/>
            <w:gridSpan w:val="2"/>
          </w:tcPr>
          <w:p w14:paraId="0D3382DF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修改日期</w:t>
            </w:r>
          </w:p>
        </w:tc>
        <w:tc>
          <w:tcPr>
            <w:tcW w:w="2124" w:type="dxa"/>
          </w:tcPr>
          <w:p w14:paraId="0C305186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</w:tbl>
    <w:p w14:paraId="04A1A5E0" w14:textId="3C827BE2" w:rsidR="00426086" w:rsidRDefault="00426086" w:rsidP="00EA7FA2"/>
    <w:p w14:paraId="6433AADF" w14:textId="77777777" w:rsidR="00426086" w:rsidRDefault="00426086" w:rsidP="00426086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3"/>
        <w:gridCol w:w="2130"/>
        <w:gridCol w:w="15"/>
        <w:gridCol w:w="2114"/>
        <w:gridCol w:w="6"/>
        <w:gridCol w:w="2124"/>
      </w:tblGrid>
      <w:tr w:rsidR="00426086" w:rsidRPr="00FB2E5F" w14:paraId="6233D8E3" w14:textId="77777777" w:rsidTr="00BE5FCE">
        <w:trPr>
          <w:cantSplit/>
          <w:jc w:val="center"/>
        </w:trPr>
        <w:tc>
          <w:tcPr>
            <w:tcW w:w="2133" w:type="dxa"/>
          </w:tcPr>
          <w:p w14:paraId="2D2F11A4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测试用例编号</w:t>
            </w:r>
          </w:p>
        </w:tc>
        <w:tc>
          <w:tcPr>
            <w:tcW w:w="2145" w:type="dxa"/>
            <w:gridSpan w:val="2"/>
          </w:tcPr>
          <w:p w14:paraId="01C49840" w14:textId="551E8E6A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1</w:t>
            </w:r>
            <w:r>
              <w:rPr>
                <w:rFonts w:ascii="黑体" w:eastAsia="黑体" w:hAnsi="黑体" w:cstheme="majorBidi"/>
                <w:bCs/>
                <w:sz w:val="24"/>
              </w:rPr>
              <w:t>.3</w:t>
            </w:r>
          </w:p>
        </w:tc>
        <w:tc>
          <w:tcPr>
            <w:tcW w:w="2120" w:type="dxa"/>
            <w:gridSpan w:val="2"/>
          </w:tcPr>
          <w:p w14:paraId="6E11704A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版本号</w:t>
            </w:r>
          </w:p>
        </w:tc>
        <w:tc>
          <w:tcPr>
            <w:tcW w:w="2124" w:type="dxa"/>
          </w:tcPr>
          <w:p w14:paraId="2E0DCB0F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1</w:t>
            </w:r>
            <w:r>
              <w:rPr>
                <w:rFonts w:ascii="黑体" w:eastAsia="黑体" w:hAnsi="黑体" w:cstheme="majorBidi"/>
                <w:bCs/>
                <w:sz w:val="24"/>
              </w:rPr>
              <w:t>.1</w:t>
            </w:r>
          </w:p>
        </w:tc>
      </w:tr>
      <w:tr w:rsidR="00426086" w:rsidRPr="00FB2E5F" w14:paraId="198AC6BF" w14:textId="77777777" w:rsidTr="00BE5FCE">
        <w:trPr>
          <w:cantSplit/>
          <w:jc w:val="center"/>
        </w:trPr>
        <w:tc>
          <w:tcPr>
            <w:tcW w:w="2133" w:type="dxa"/>
          </w:tcPr>
          <w:p w14:paraId="7A145F84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 xml:space="preserve">测试环境  </w:t>
            </w:r>
          </w:p>
        </w:tc>
        <w:tc>
          <w:tcPr>
            <w:tcW w:w="6389" w:type="dxa"/>
            <w:gridSpan w:val="5"/>
          </w:tcPr>
          <w:p w14:paraId="7AA15019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Win10 64位，</w:t>
            </w:r>
            <w:r w:rsidRPr="00707497">
              <w:rPr>
                <w:rFonts w:ascii="黑体" w:eastAsia="黑体" w:hAnsi="黑体" w:cstheme="majorBidi"/>
                <w:bCs/>
                <w:sz w:val="24"/>
              </w:rPr>
              <w:t>eclipse</w:t>
            </w:r>
            <w:r>
              <w:rPr>
                <w:rFonts w:ascii="黑体" w:eastAsia="黑体" w:hAnsi="黑体" w:cstheme="majorBidi"/>
                <w:bCs/>
                <w:sz w:val="24"/>
              </w:rPr>
              <w:t xml:space="preserve"> </w:t>
            </w:r>
          </w:p>
        </w:tc>
      </w:tr>
      <w:tr w:rsidR="00426086" w:rsidRPr="00FB2E5F" w14:paraId="034A02CE" w14:textId="77777777" w:rsidTr="00BE5FCE">
        <w:trPr>
          <w:jc w:val="center"/>
        </w:trPr>
        <w:tc>
          <w:tcPr>
            <w:tcW w:w="2133" w:type="dxa"/>
          </w:tcPr>
          <w:p w14:paraId="7BF74402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用例名称</w:t>
            </w:r>
          </w:p>
        </w:tc>
        <w:tc>
          <w:tcPr>
            <w:tcW w:w="6389" w:type="dxa"/>
            <w:gridSpan w:val="5"/>
          </w:tcPr>
          <w:p w14:paraId="57F8EA86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测试深度优先遍历算法生成的迷宫</w:t>
            </w:r>
          </w:p>
        </w:tc>
      </w:tr>
      <w:tr w:rsidR="00426086" w:rsidRPr="00FB2E5F" w14:paraId="48E25EAD" w14:textId="77777777" w:rsidTr="00BE5FCE">
        <w:trPr>
          <w:trHeight w:val="126"/>
          <w:jc w:val="center"/>
        </w:trPr>
        <w:tc>
          <w:tcPr>
            <w:tcW w:w="2133" w:type="dxa"/>
          </w:tcPr>
          <w:p w14:paraId="495A506F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前提条件</w:t>
            </w:r>
          </w:p>
        </w:tc>
        <w:tc>
          <w:tcPr>
            <w:tcW w:w="6389" w:type="dxa"/>
            <w:gridSpan w:val="5"/>
          </w:tcPr>
          <w:p w14:paraId="28CC83A0" w14:textId="6BE86150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大小为</w:t>
            </w:r>
            <w:r>
              <w:rPr>
                <w:rFonts w:ascii="黑体" w:eastAsia="黑体" w:hAnsi="黑体" w:cstheme="majorBidi"/>
                <w:bCs/>
                <w:sz w:val="24"/>
              </w:rPr>
              <w:t>31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，起点为1，</w:t>
            </w:r>
            <w:r>
              <w:rPr>
                <w:rFonts w:ascii="黑体" w:eastAsia="黑体" w:hAnsi="黑体" w:cstheme="majorBidi"/>
                <w:bCs/>
                <w:sz w:val="24"/>
              </w:rPr>
              <w:t>1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终点为</w:t>
            </w:r>
            <w:r>
              <w:rPr>
                <w:rFonts w:ascii="黑体" w:eastAsia="黑体" w:hAnsi="黑体" w:cstheme="majorBidi"/>
                <w:bCs/>
                <w:sz w:val="24"/>
              </w:rPr>
              <w:t>29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，</w:t>
            </w:r>
            <w:r>
              <w:rPr>
                <w:rFonts w:ascii="黑体" w:eastAsia="黑体" w:hAnsi="黑体" w:cstheme="majorBidi"/>
                <w:bCs/>
                <w:sz w:val="24"/>
              </w:rPr>
              <w:t>29</w:t>
            </w:r>
          </w:p>
        </w:tc>
      </w:tr>
      <w:tr w:rsidR="00426086" w:rsidRPr="00FB2E5F" w14:paraId="46DBE92C" w14:textId="77777777" w:rsidTr="00BE5FCE">
        <w:trPr>
          <w:jc w:val="center"/>
        </w:trPr>
        <w:tc>
          <w:tcPr>
            <w:tcW w:w="2133" w:type="dxa"/>
          </w:tcPr>
          <w:p w14:paraId="2F56EC9D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测试步骤</w:t>
            </w:r>
          </w:p>
        </w:tc>
        <w:tc>
          <w:tcPr>
            <w:tcW w:w="6389" w:type="dxa"/>
            <w:gridSpan w:val="5"/>
          </w:tcPr>
          <w:p w14:paraId="34C00DBD" w14:textId="4C4C482E" w:rsidR="00426086" w:rsidRPr="00FB2E5F" w:rsidRDefault="00426086" w:rsidP="00BE5FCE">
            <w:pPr>
              <w:pStyle w:val="aa"/>
              <w:spacing w:line="360" w:lineRule="auto"/>
              <w:ind w:firstLineChars="0" w:firstLine="0"/>
              <w:rPr>
                <w:rFonts w:ascii="黑体" w:eastAsia="黑体" w:hAnsi="黑体" w:cstheme="majorBidi"/>
                <w:bCs/>
                <w:sz w:val="24"/>
                <w:szCs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输入</w:t>
            </w:r>
            <w:r>
              <w:rPr>
                <w:rFonts w:ascii="黑体" w:eastAsia="黑体" w:hAnsi="黑体" w:cstheme="majorBidi"/>
                <w:bCs/>
                <w:sz w:val="24"/>
                <w:szCs w:val="24"/>
              </w:rPr>
              <w:t>31</w:t>
            </w: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，1，1，1</w:t>
            </w:r>
            <w:r>
              <w:rPr>
                <w:rFonts w:ascii="黑体" w:eastAsia="黑体" w:hAnsi="黑体" w:cstheme="majorBidi"/>
                <w:bCs/>
                <w:sz w:val="24"/>
                <w:szCs w:val="24"/>
              </w:rPr>
              <w:t>9</w:t>
            </w:r>
            <w:r>
              <w:rPr>
                <w:rFonts w:ascii="黑体" w:eastAsia="黑体" w:hAnsi="黑体" w:cstheme="majorBidi" w:hint="eastAsia"/>
                <w:bCs/>
                <w:sz w:val="24"/>
                <w:szCs w:val="24"/>
              </w:rPr>
              <w:t>，</w:t>
            </w:r>
            <w:r>
              <w:rPr>
                <w:rFonts w:ascii="黑体" w:eastAsia="黑体" w:hAnsi="黑体" w:cstheme="majorBidi"/>
                <w:bCs/>
                <w:sz w:val="24"/>
                <w:szCs w:val="24"/>
              </w:rPr>
              <w:t>29</w:t>
            </w:r>
          </w:p>
        </w:tc>
      </w:tr>
      <w:tr w:rsidR="00426086" w:rsidRPr="00FB2E5F" w14:paraId="4DE0112F" w14:textId="77777777" w:rsidTr="00BE5FCE">
        <w:trPr>
          <w:jc w:val="center"/>
        </w:trPr>
        <w:tc>
          <w:tcPr>
            <w:tcW w:w="2133" w:type="dxa"/>
          </w:tcPr>
          <w:p w14:paraId="7D8D0AD5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输入数据</w:t>
            </w:r>
          </w:p>
        </w:tc>
        <w:tc>
          <w:tcPr>
            <w:tcW w:w="6389" w:type="dxa"/>
            <w:gridSpan w:val="5"/>
          </w:tcPr>
          <w:p w14:paraId="26E58305" w14:textId="5A0E22C0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输入</w:t>
            </w:r>
            <w:r>
              <w:rPr>
                <w:rFonts w:ascii="黑体" w:eastAsia="黑体" w:hAnsi="黑体" w:cstheme="majorBidi"/>
                <w:bCs/>
                <w:sz w:val="24"/>
              </w:rPr>
              <w:t>31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，1，1，</w:t>
            </w:r>
            <w:r>
              <w:rPr>
                <w:rFonts w:ascii="黑体" w:eastAsia="黑体" w:hAnsi="黑体" w:cstheme="majorBidi"/>
                <w:bCs/>
                <w:sz w:val="24"/>
              </w:rPr>
              <w:t>29</w:t>
            </w:r>
            <w:r>
              <w:rPr>
                <w:rFonts w:ascii="黑体" w:eastAsia="黑体" w:hAnsi="黑体" w:cstheme="majorBidi" w:hint="eastAsia"/>
                <w:bCs/>
                <w:sz w:val="24"/>
              </w:rPr>
              <w:t>，</w:t>
            </w:r>
            <w:r>
              <w:rPr>
                <w:rFonts w:ascii="黑体" w:eastAsia="黑体" w:hAnsi="黑体" w:cstheme="majorBidi"/>
                <w:bCs/>
                <w:sz w:val="24"/>
              </w:rPr>
              <w:t>29</w:t>
            </w:r>
          </w:p>
        </w:tc>
      </w:tr>
      <w:tr w:rsidR="00426086" w:rsidRPr="00FB2E5F" w14:paraId="12D5D9B9" w14:textId="77777777" w:rsidTr="00BE5FCE">
        <w:trPr>
          <w:trHeight w:val="251"/>
          <w:jc w:val="center"/>
        </w:trPr>
        <w:tc>
          <w:tcPr>
            <w:tcW w:w="2133" w:type="dxa"/>
          </w:tcPr>
          <w:p w14:paraId="28002506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lastRenderedPageBreak/>
              <w:t>预期输出</w:t>
            </w:r>
          </w:p>
        </w:tc>
        <w:tc>
          <w:tcPr>
            <w:tcW w:w="6389" w:type="dxa"/>
            <w:gridSpan w:val="5"/>
          </w:tcPr>
          <w:p w14:paraId="28990EB4" w14:textId="3A770843" w:rsidR="00426086" w:rsidRPr="00FB2E5F" w:rsidRDefault="004A0798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CB9A860" wp14:editId="5915F579">
                  <wp:extent cx="2926080" cy="3284220"/>
                  <wp:effectExtent l="0" t="0" r="762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328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086" w:rsidRPr="00FB2E5F" w14:paraId="277D07C8" w14:textId="77777777" w:rsidTr="00BE5FCE">
        <w:trPr>
          <w:jc w:val="center"/>
        </w:trPr>
        <w:tc>
          <w:tcPr>
            <w:tcW w:w="2133" w:type="dxa"/>
          </w:tcPr>
          <w:p w14:paraId="310E48E1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实际输出</w:t>
            </w:r>
          </w:p>
        </w:tc>
        <w:tc>
          <w:tcPr>
            <w:tcW w:w="6389" w:type="dxa"/>
            <w:gridSpan w:val="5"/>
          </w:tcPr>
          <w:p w14:paraId="0C0E9BD6" w14:textId="474F20CF" w:rsidR="00426086" w:rsidRPr="00FB2E5F" w:rsidRDefault="004A0798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2EFCA8D" wp14:editId="3A075B87">
                  <wp:extent cx="2926080" cy="3284220"/>
                  <wp:effectExtent l="0" t="0" r="762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6080" cy="3284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6086" w:rsidRPr="00FB2E5F" w14:paraId="7A165F09" w14:textId="77777777" w:rsidTr="00BE5FCE">
        <w:trPr>
          <w:jc w:val="center"/>
        </w:trPr>
        <w:tc>
          <w:tcPr>
            <w:tcW w:w="2133" w:type="dxa"/>
          </w:tcPr>
          <w:p w14:paraId="02A04F7D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问题描述</w:t>
            </w:r>
          </w:p>
        </w:tc>
        <w:tc>
          <w:tcPr>
            <w:tcW w:w="6389" w:type="dxa"/>
            <w:gridSpan w:val="5"/>
          </w:tcPr>
          <w:p w14:paraId="5B161AFE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无</w:t>
            </w:r>
          </w:p>
        </w:tc>
      </w:tr>
      <w:tr w:rsidR="00426086" w:rsidRPr="00FB2E5F" w14:paraId="42E0FF7C" w14:textId="77777777" w:rsidTr="00BE5FCE">
        <w:trPr>
          <w:cantSplit/>
          <w:jc w:val="center"/>
        </w:trPr>
        <w:tc>
          <w:tcPr>
            <w:tcW w:w="2133" w:type="dxa"/>
          </w:tcPr>
          <w:p w14:paraId="4748C82B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设计人</w:t>
            </w:r>
          </w:p>
        </w:tc>
        <w:tc>
          <w:tcPr>
            <w:tcW w:w="2130" w:type="dxa"/>
          </w:tcPr>
          <w:p w14:paraId="4E33E2AD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29" w:type="dxa"/>
            <w:gridSpan w:val="2"/>
          </w:tcPr>
          <w:p w14:paraId="378BE482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设计日期</w:t>
            </w:r>
          </w:p>
        </w:tc>
        <w:tc>
          <w:tcPr>
            <w:tcW w:w="2130" w:type="dxa"/>
            <w:gridSpan w:val="2"/>
          </w:tcPr>
          <w:p w14:paraId="0CCA2B04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  <w:tr w:rsidR="00426086" w:rsidRPr="00FB2E5F" w14:paraId="0EDF6A64" w14:textId="77777777" w:rsidTr="00BE5FCE">
        <w:trPr>
          <w:cantSplit/>
          <w:jc w:val="center"/>
        </w:trPr>
        <w:tc>
          <w:tcPr>
            <w:tcW w:w="2133" w:type="dxa"/>
          </w:tcPr>
          <w:p w14:paraId="4CB61961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测试人</w:t>
            </w:r>
          </w:p>
        </w:tc>
        <w:tc>
          <w:tcPr>
            <w:tcW w:w="2130" w:type="dxa"/>
          </w:tcPr>
          <w:p w14:paraId="00F87635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35" w:type="dxa"/>
            <w:gridSpan w:val="3"/>
          </w:tcPr>
          <w:p w14:paraId="56DB8C2B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测试日期</w:t>
            </w:r>
          </w:p>
        </w:tc>
        <w:tc>
          <w:tcPr>
            <w:tcW w:w="2124" w:type="dxa"/>
          </w:tcPr>
          <w:p w14:paraId="3F9D4150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  <w:tr w:rsidR="00426086" w:rsidRPr="00FB2E5F" w14:paraId="3E9EB4BE" w14:textId="77777777" w:rsidTr="00BE5FCE">
        <w:trPr>
          <w:cantSplit/>
          <w:jc w:val="center"/>
        </w:trPr>
        <w:tc>
          <w:tcPr>
            <w:tcW w:w="2133" w:type="dxa"/>
          </w:tcPr>
          <w:p w14:paraId="2C012704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再测试人</w:t>
            </w:r>
          </w:p>
        </w:tc>
        <w:tc>
          <w:tcPr>
            <w:tcW w:w="2130" w:type="dxa"/>
          </w:tcPr>
          <w:p w14:paraId="43429021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35" w:type="dxa"/>
            <w:gridSpan w:val="3"/>
          </w:tcPr>
          <w:p w14:paraId="6BA02D5C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再测试日期</w:t>
            </w:r>
          </w:p>
        </w:tc>
        <w:tc>
          <w:tcPr>
            <w:tcW w:w="2124" w:type="dxa"/>
          </w:tcPr>
          <w:p w14:paraId="7AF9076C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  <w:tr w:rsidR="00426086" w:rsidRPr="00FB2E5F" w14:paraId="6EDCFA44" w14:textId="77777777" w:rsidTr="00BE5FCE">
        <w:trPr>
          <w:jc w:val="center"/>
        </w:trPr>
        <w:tc>
          <w:tcPr>
            <w:tcW w:w="2133" w:type="dxa"/>
          </w:tcPr>
          <w:p w14:paraId="6988B643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问题修改摘要</w:t>
            </w:r>
          </w:p>
        </w:tc>
        <w:tc>
          <w:tcPr>
            <w:tcW w:w="6389" w:type="dxa"/>
            <w:gridSpan w:val="5"/>
          </w:tcPr>
          <w:p w14:paraId="3CC50EFE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</w:p>
        </w:tc>
      </w:tr>
      <w:tr w:rsidR="00426086" w:rsidRPr="00FB2E5F" w14:paraId="2D97F927" w14:textId="77777777" w:rsidTr="00BE5FCE">
        <w:trPr>
          <w:cantSplit/>
          <w:trHeight w:val="404"/>
          <w:jc w:val="center"/>
        </w:trPr>
        <w:tc>
          <w:tcPr>
            <w:tcW w:w="2133" w:type="dxa"/>
          </w:tcPr>
          <w:p w14:paraId="2E79F44C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修改人</w:t>
            </w:r>
          </w:p>
        </w:tc>
        <w:tc>
          <w:tcPr>
            <w:tcW w:w="2145" w:type="dxa"/>
            <w:gridSpan w:val="2"/>
          </w:tcPr>
          <w:p w14:paraId="179DC92D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林吉</w:t>
            </w:r>
          </w:p>
        </w:tc>
        <w:tc>
          <w:tcPr>
            <w:tcW w:w="2120" w:type="dxa"/>
            <w:gridSpan w:val="2"/>
          </w:tcPr>
          <w:p w14:paraId="1B3B745A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 w:rsidRPr="00FB2E5F">
              <w:rPr>
                <w:rFonts w:ascii="黑体" w:eastAsia="黑体" w:hAnsi="黑体" w:cstheme="majorBidi" w:hint="eastAsia"/>
                <w:bCs/>
                <w:sz w:val="24"/>
              </w:rPr>
              <w:t>修改日期</w:t>
            </w:r>
          </w:p>
        </w:tc>
        <w:tc>
          <w:tcPr>
            <w:tcW w:w="2124" w:type="dxa"/>
          </w:tcPr>
          <w:p w14:paraId="52EB7297" w14:textId="77777777" w:rsidR="00426086" w:rsidRPr="00FB2E5F" w:rsidRDefault="00426086" w:rsidP="00BE5FCE">
            <w:pPr>
              <w:spacing w:line="360" w:lineRule="auto"/>
              <w:rPr>
                <w:rFonts w:ascii="黑体" w:eastAsia="黑体" w:hAnsi="黑体" w:cstheme="majorBidi"/>
                <w:bCs/>
                <w:sz w:val="24"/>
              </w:rPr>
            </w:pPr>
            <w:r>
              <w:rPr>
                <w:rFonts w:ascii="黑体" w:eastAsia="黑体" w:hAnsi="黑体" w:cstheme="majorBidi" w:hint="eastAsia"/>
                <w:bCs/>
                <w:sz w:val="24"/>
              </w:rPr>
              <w:t>2</w:t>
            </w:r>
            <w:r>
              <w:rPr>
                <w:rFonts w:ascii="黑体" w:eastAsia="黑体" w:hAnsi="黑体" w:cstheme="majorBidi"/>
                <w:bCs/>
                <w:sz w:val="24"/>
              </w:rPr>
              <w:t>022.6.17</w:t>
            </w:r>
          </w:p>
        </w:tc>
      </w:tr>
    </w:tbl>
    <w:p w14:paraId="74D750C2" w14:textId="77777777" w:rsidR="00426086" w:rsidRDefault="00426086" w:rsidP="00EA7FA2"/>
    <w:p w14:paraId="295D3F20" w14:textId="77777777" w:rsidR="00EA7FA2" w:rsidRDefault="00EA7FA2" w:rsidP="00EA7FA2">
      <w:pPr>
        <w:rPr>
          <w:rFonts w:ascii="黑体" w:eastAsia="黑体" w:hAnsi="黑体"/>
          <w:bCs/>
          <w:sz w:val="24"/>
        </w:rPr>
      </w:pPr>
      <w:r w:rsidRPr="00D97234">
        <w:rPr>
          <w:rFonts w:ascii="黑体" w:eastAsia="黑体" w:hAnsi="黑体" w:hint="eastAsia"/>
          <w:bCs/>
          <w:sz w:val="24"/>
        </w:rPr>
        <w:lastRenderedPageBreak/>
        <w:t>1.5 课程设计总结</w:t>
      </w:r>
    </w:p>
    <w:p w14:paraId="4095C995" w14:textId="77777777" w:rsidR="00ED6A9D" w:rsidRPr="00ED6A9D" w:rsidRDefault="00ED6A9D" w:rsidP="00ED6A9D">
      <w:pPr>
        <w:ind w:firstLine="420"/>
        <w:rPr>
          <w:rFonts w:asciiTheme="majorEastAsia" w:eastAsiaTheme="majorEastAsia" w:hAnsiTheme="majorEastAsia"/>
          <w:sz w:val="24"/>
        </w:rPr>
      </w:pPr>
      <w:r w:rsidRPr="00ED6A9D">
        <w:rPr>
          <w:rFonts w:asciiTheme="majorEastAsia" w:eastAsiaTheme="majorEastAsia" w:hAnsiTheme="majorEastAsia" w:hint="eastAsia"/>
          <w:sz w:val="24"/>
        </w:rPr>
        <w:t>这次为期两周的课程设计终于接近尾声，在同学和老师的帮助我下完成了这次的课程设计的题目，而我也在这次的课程设计中获益匪浅。</w:t>
      </w:r>
    </w:p>
    <w:p w14:paraId="4D632122" w14:textId="77777777" w:rsidR="00ED6A9D" w:rsidRPr="00ED6A9D" w:rsidRDefault="00ED6A9D" w:rsidP="00ED6A9D">
      <w:pPr>
        <w:ind w:firstLine="420"/>
        <w:rPr>
          <w:rFonts w:asciiTheme="majorEastAsia" w:eastAsiaTheme="majorEastAsia" w:hAnsiTheme="majorEastAsia"/>
          <w:sz w:val="24"/>
        </w:rPr>
      </w:pPr>
    </w:p>
    <w:p w14:paraId="242614A4" w14:textId="481BD3E9" w:rsidR="00ED6A9D" w:rsidRDefault="00ED6A9D" w:rsidP="00ED6A9D">
      <w:pPr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我选的题目时电脑迷宫鼠，其核心算法不仅难，而且</w:t>
      </w:r>
      <w:r w:rsidR="00B269BB">
        <w:rPr>
          <w:rFonts w:asciiTheme="majorEastAsia" w:eastAsiaTheme="majorEastAsia" w:hAnsiTheme="majorEastAsia" w:hint="eastAsia"/>
          <w:sz w:val="24"/>
        </w:rPr>
        <w:t>有好几个，如深度优先遍历，广度优先遍历，所以我光看算法就看了好几天，但经过几天的学习，我已经能较为熟练地贯彻面向对象思想并把它使用到实践中</w:t>
      </w:r>
    </w:p>
    <w:p w14:paraId="6EFB048B" w14:textId="6E9D72AD" w:rsidR="00ED6A9D" w:rsidRDefault="00ED6A9D" w:rsidP="00ED6A9D">
      <w:pPr>
        <w:ind w:firstLine="420"/>
        <w:rPr>
          <w:rFonts w:asciiTheme="majorEastAsia" w:eastAsiaTheme="majorEastAsia" w:hAnsiTheme="majorEastAsia"/>
          <w:sz w:val="24"/>
        </w:rPr>
      </w:pPr>
      <w:r w:rsidRPr="00ED6A9D">
        <w:rPr>
          <w:rFonts w:asciiTheme="majorEastAsia" w:eastAsiaTheme="majorEastAsia" w:hAnsiTheme="majorEastAsia" w:hint="eastAsia"/>
          <w:sz w:val="24"/>
        </w:rPr>
        <w:t>面向对象的思想是编程界的基本指导思想之一，它能够让程序设计人员采用一种接近真实世界的方式来设计程序，而不仅仅是考虑需要处理的数据和功能实现。这样我们就可以将程序中所需操作的对象抽象成类，并按照我们的需要来为它设置属性和方法，程序中的数据交换可以抽象为对象之间的交流，这样的思想隐藏了大量的细节，使得我们可以迅速的构建出程序的框架，实现快速开发。基于对象的程序扩展性也很强，具有十分优秀的可维护性。</w:t>
      </w:r>
    </w:p>
    <w:p w14:paraId="4CD7AA4F" w14:textId="0166FDFC" w:rsidR="00B269BB" w:rsidRPr="00B269BB" w:rsidRDefault="00B269BB" w:rsidP="00B269BB">
      <w:pPr>
        <w:ind w:firstLine="420"/>
        <w:rPr>
          <w:rFonts w:asciiTheme="majorEastAsia" w:eastAsiaTheme="majorEastAsia" w:hAnsiTheme="majorEastAsia"/>
          <w:sz w:val="24"/>
        </w:rPr>
      </w:pPr>
      <w:r w:rsidRPr="00B269BB">
        <w:rPr>
          <w:rFonts w:asciiTheme="majorEastAsia" w:eastAsiaTheme="majorEastAsia" w:hAnsiTheme="majorEastAsia" w:hint="eastAsia"/>
          <w:sz w:val="24"/>
        </w:rPr>
        <w:t>最后，虽然程序已经完成，符合预期的要求，但还远远不能满足，我的程序</w:t>
      </w:r>
      <w:r w:rsidR="001462D4">
        <w:rPr>
          <w:rFonts w:asciiTheme="majorEastAsia" w:eastAsiaTheme="majorEastAsia" w:hAnsiTheme="majorEastAsia" w:hint="eastAsia"/>
          <w:sz w:val="24"/>
        </w:rPr>
        <w:t>在许多方面还有值得改进的地方</w:t>
      </w:r>
      <w:r w:rsidRPr="00B269BB">
        <w:rPr>
          <w:rFonts w:asciiTheme="majorEastAsia" w:eastAsiaTheme="majorEastAsia" w:hAnsiTheme="majorEastAsia" w:hint="eastAsia"/>
          <w:sz w:val="24"/>
        </w:rPr>
        <w:t>，bug会在意想不到的时候突然出来，扩展性不好，不能很快的被人读懂，性能方面也不够高效，本来这个题目我们还可以增广出更多有用的功能，但是由于时间所迫，我们没有编写，存在以上种种不足，还需我们继续学习弥补</w:t>
      </w:r>
    </w:p>
    <w:p w14:paraId="2EEA379E" w14:textId="77777777" w:rsidR="00ED6A9D" w:rsidRPr="00ED6A9D" w:rsidRDefault="00ED6A9D" w:rsidP="00ED6A9D">
      <w:pPr>
        <w:ind w:firstLine="420"/>
        <w:rPr>
          <w:rFonts w:asciiTheme="majorEastAsia" w:eastAsiaTheme="majorEastAsia" w:hAnsiTheme="majorEastAsia"/>
          <w:sz w:val="24"/>
        </w:rPr>
      </w:pPr>
    </w:p>
    <w:p w14:paraId="6A646A42" w14:textId="2900B418" w:rsidR="00ED6A9D" w:rsidRPr="00ED6A9D" w:rsidRDefault="00ED6A9D" w:rsidP="00ED6A9D">
      <w:pPr>
        <w:ind w:firstLine="420"/>
        <w:rPr>
          <w:rFonts w:asciiTheme="majorEastAsia" w:eastAsiaTheme="majorEastAsia" w:hAnsiTheme="majorEastAsia"/>
          <w:sz w:val="24"/>
        </w:rPr>
      </w:pPr>
      <w:r w:rsidRPr="00ED6A9D">
        <w:rPr>
          <w:rFonts w:asciiTheme="majorEastAsia" w:eastAsiaTheme="majorEastAsia" w:hAnsiTheme="majorEastAsia" w:hint="eastAsia"/>
          <w:sz w:val="24"/>
        </w:rPr>
        <w:t xml:space="preserve">   </w:t>
      </w:r>
    </w:p>
    <w:p w14:paraId="794B80D1" w14:textId="2EA6E094" w:rsidR="00970424" w:rsidRPr="00ED6A9D" w:rsidRDefault="00970424" w:rsidP="00ED6A9D">
      <w:pPr>
        <w:ind w:firstLine="420"/>
        <w:rPr>
          <w:rFonts w:asciiTheme="majorEastAsia" w:eastAsiaTheme="majorEastAsia" w:hAnsiTheme="majorEastAsia"/>
          <w:sz w:val="24"/>
        </w:rPr>
      </w:pPr>
    </w:p>
    <w:sectPr w:rsidR="00970424" w:rsidRPr="00ED6A9D">
      <w:headerReference w:type="default" r:id="rId40"/>
      <w:footerReference w:type="default" r:id="rId4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5511D" w14:textId="77777777" w:rsidR="00E56B42" w:rsidRDefault="00E56B42">
      <w:r>
        <w:separator/>
      </w:r>
    </w:p>
  </w:endnote>
  <w:endnote w:type="continuationSeparator" w:id="0">
    <w:p w14:paraId="6210B624" w14:textId="77777777" w:rsidR="00E56B42" w:rsidRDefault="00E5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69F21" w14:textId="77777777" w:rsidR="00FE7817" w:rsidRDefault="009D5EB8">
    <w:pPr>
      <w:pStyle w:val="a5"/>
      <w:framePr w:wrap="around" w:vAnchor="text" w:hAnchor="margin" w:xAlign="right" w:y="1"/>
      <w:rPr>
        <w:rStyle w:val="a9"/>
        <w:sz w:val="17"/>
        <w:szCs w:val="17"/>
      </w:rPr>
    </w:pPr>
    <w:r>
      <w:rPr>
        <w:sz w:val="17"/>
        <w:szCs w:val="17"/>
      </w:rPr>
      <w:fldChar w:fldCharType="begin"/>
    </w:r>
    <w:r w:rsidR="00FE7817">
      <w:rPr>
        <w:rStyle w:val="a9"/>
        <w:sz w:val="17"/>
        <w:szCs w:val="17"/>
      </w:rPr>
      <w:instrText xml:space="preserve">PAGE  </w:instrText>
    </w:r>
    <w:r>
      <w:rPr>
        <w:sz w:val="17"/>
        <w:szCs w:val="17"/>
      </w:rPr>
      <w:fldChar w:fldCharType="end"/>
    </w:r>
  </w:p>
  <w:p w14:paraId="14E361A6" w14:textId="77777777" w:rsidR="00FE7817" w:rsidRDefault="00FE7817">
    <w:pPr>
      <w:pStyle w:val="a5"/>
      <w:ind w:right="360"/>
      <w:rPr>
        <w:sz w:val="17"/>
        <w:szCs w:val="1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3235336"/>
      <w:docPartObj>
        <w:docPartGallery w:val="Page Numbers (Bottom of Page)"/>
        <w:docPartUnique/>
      </w:docPartObj>
    </w:sdtPr>
    <w:sdtEndPr/>
    <w:sdtContent>
      <w:sdt>
        <w:sdtPr>
          <w:id w:val="-946386972"/>
          <w:docPartObj>
            <w:docPartGallery w:val="Page Numbers (Top of Page)"/>
            <w:docPartUnique/>
          </w:docPartObj>
        </w:sdtPr>
        <w:sdtEndPr/>
        <w:sdtContent>
          <w:p w14:paraId="0CB01A79" w14:textId="77777777" w:rsidR="00F96EC5" w:rsidRDefault="00E44235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372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83723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F43E37" w14:textId="77777777" w:rsidR="00F96EC5" w:rsidRDefault="00E56B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8B9060" w14:textId="77777777" w:rsidR="00E56B42" w:rsidRDefault="00E56B42">
      <w:r>
        <w:separator/>
      </w:r>
    </w:p>
  </w:footnote>
  <w:footnote w:type="continuationSeparator" w:id="0">
    <w:p w14:paraId="04F62FE2" w14:textId="77777777" w:rsidR="00E56B42" w:rsidRDefault="00E5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2C942" w14:textId="77777777" w:rsidR="00404107" w:rsidRDefault="00E44235">
    <w:pPr>
      <w:pStyle w:val="a7"/>
    </w:pPr>
    <w:r>
      <w:rPr>
        <w:rFonts w:hint="eastAsia"/>
      </w:rPr>
      <w:t>面向对象程序设计</w:t>
    </w:r>
    <w:r w:rsidR="001C0C8A">
      <w:rPr>
        <w:rFonts w:hint="eastAsia"/>
      </w:rPr>
      <w:t>综合实践</w:t>
    </w:r>
  </w:p>
  <w:p w14:paraId="6A2FBB9F" w14:textId="77777777" w:rsidR="00404107" w:rsidRDefault="00E56B4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BBE9F2B"/>
    <w:multiLevelType w:val="singleLevel"/>
    <w:tmpl w:val="CBBE9F2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D25279A0"/>
    <w:multiLevelType w:val="singleLevel"/>
    <w:tmpl w:val="D25279A0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00000014"/>
    <w:multiLevelType w:val="multilevel"/>
    <w:tmpl w:val="00000014"/>
    <w:lvl w:ilvl="0">
      <w:start w:val="1"/>
      <w:numFmt w:val="decimal"/>
      <w:pStyle w:val="1"/>
      <w:lvlText w:val="%1"/>
      <w:lvlJc w:val="left"/>
      <w:pPr>
        <w:tabs>
          <w:tab w:val="left" w:pos="601"/>
        </w:tabs>
        <w:ind w:left="601" w:hanging="601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720"/>
        </w:tabs>
        <w:ind w:left="576" w:hanging="463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193"/>
        </w:tabs>
        <w:ind w:left="833" w:hanging="55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3558"/>
        </w:tabs>
        <w:ind w:left="2722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070C79F5"/>
    <w:multiLevelType w:val="hybridMultilevel"/>
    <w:tmpl w:val="D1AA198C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420A34"/>
    <w:multiLevelType w:val="hybridMultilevel"/>
    <w:tmpl w:val="E6FE55AA"/>
    <w:lvl w:ilvl="0" w:tplc="9EA841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B83F27"/>
    <w:multiLevelType w:val="hybridMultilevel"/>
    <w:tmpl w:val="DCA67CA8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75F5800"/>
    <w:multiLevelType w:val="multilevel"/>
    <w:tmpl w:val="6D326F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42420BF"/>
    <w:multiLevelType w:val="hybridMultilevel"/>
    <w:tmpl w:val="D1AA198C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2F3706"/>
    <w:multiLevelType w:val="hybridMultilevel"/>
    <w:tmpl w:val="CBFC3B0A"/>
    <w:lvl w:ilvl="0" w:tplc="A17C9C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A15D2A"/>
    <w:multiLevelType w:val="hybridMultilevel"/>
    <w:tmpl w:val="F5706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AD6C78"/>
    <w:multiLevelType w:val="multilevel"/>
    <w:tmpl w:val="2EAD6C7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9907E3"/>
    <w:multiLevelType w:val="hybridMultilevel"/>
    <w:tmpl w:val="1CBA8E38"/>
    <w:lvl w:ilvl="0" w:tplc="17A0D2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0F304D"/>
    <w:multiLevelType w:val="hybridMultilevel"/>
    <w:tmpl w:val="6E9854CE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E53617"/>
    <w:multiLevelType w:val="hybridMultilevel"/>
    <w:tmpl w:val="DCA67CA8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FFE2CEE"/>
    <w:multiLevelType w:val="hybridMultilevel"/>
    <w:tmpl w:val="056C391E"/>
    <w:lvl w:ilvl="0" w:tplc="0A0A66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A8109E"/>
    <w:multiLevelType w:val="hybridMultilevel"/>
    <w:tmpl w:val="DCA67CA8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CE93ED1"/>
    <w:multiLevelType w:val="multilevel"/>
    <w:tmpl w:val="4CE93ED1"/>
    <w:lvl w:ilvl="0">
      <w:start w:val="4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9D2E96"/>
    <w:multiLevelType w:val="hybridMultilevel"/>
    <w:tmpl w:val="C798C994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986B28"/>
    <w:multiLevelType w:val="multilevel"/>
    <w:tmpl w:val="5C986B28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F807A9B"/>
    <w:multiLevelType w:val="hybridMultilevel"/>
    <w:tmpl w:val="611CEFF0"/>
    <w:lvl w:ilvl="0" w:tplc="1F2ADB36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35" w:hanging="420"/>
      </w:pPr>
    </w:lvl>
    <w:lvl w:ilvl="2" w:tplc="0409001B" w:tentative="1">
      <w:start w:val="1"/>
      <w:numFmt w:val="lowerRoman"/>
      <w:lvlText w:val="%3."/>
      <w:lvlJc w:val="right"/>
      <w:pPr>
        <w:ind w:left="1755" w:hanging="420"/>
      </w:pPr>
    </w:lvl>
    <w:lvl w:ilvl="3" w:tplc="0409000F" w:tentative="1">
      <w:start w:val="1"/>
      <w:numFmt w:val="decimal"/>
      <w:lvlText w:val="%4."/>
      <w:lvlJc w:val="left"/>
      <w:pPr>
        <w:ind w:left="2175" w:hanging="420"/>
      </w:pPr>
    </w:lvl>
    <w:lvl w:ilvl="4" w:tplc="04090019" w:tentative="1">
      <w:start w:val="1"/>
      <w:numFmt w:val="lowerLetter"/>
      <w:lvlText w:val="%5)"/>
      <w:lvlJc w:val="left"/>
      <w:pPr>
        <w:ind w:left="2595" w:hanging="420"/>
      </w:pPr>
    </w:lvl>
    <w:lvl w:ilvl="5" w:tplc="0409001B" w:tentative="1">
      <w:start w:val="1"/>
      <w:numFmt w:val="lowerRoman"/>
      <w:lvlText w:val="%6."/>
      <w:lvlJc w:val="right"/>
      <w:pPr>
        <w:ind w:left="3015" w:hanging="420"/>
      </w:pPr>
    </w:lvl>
    <w:lvl w:ilvl="6" w:tplc="0409000F" w:tentative="1">
      <w:start w:val="1"/>
      <w:numFmt w:val="decimal"/>
      <w:lvlText w:val="%7."/>
      <w:lvlJc w:val="left"/>
      <w:pPr>
        <w:ind w:left="3435" w:hanging="420"/>
      </w:pPr>
    </w:lvl>
    <w:lvl w:ilvl="7" w:tplc="04090019" w:tentative="1">
      <w:start w:val="1"/>
      <w:numFmt w:val="lowerLetter"/>
      <w:lvlText w:val="%8)"/>
      <w:lvlJc w:val="left"/>
      <w:pPr>
        <w:ind w:left="3855" w:hanging="420"/>
      </w:pPr>
    </w:lvl>
    <w:lvl w:ilvl="8" w:tplc="0409001B" w:tentative="1">
      <w:start w:val="1"/>
      <w:numFmt w:val="lowerRoman"/>
      <w:lvlText w:val="%9."/>
      <w:lvlJc w:val="right"/>
      <w:pPr>
        <w:ind w:left="4275" w:hanging="420"/>
      </w:pPr>
    </w:lvl>
  </w:abstractNum>
  <w:abstractNum w:abstractNumId="20" w15:restartNumberingAfterBreak="0">
    <w:nsid w:val="7637785C"/>
    <w:multiLevelType w:val="hybridMultilevel"/>
    <w:tmpl w:val="0BE0E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69B75F3"/>
    <w:multiLevelType w:val="hybridMultilevel"/>
    <w:tmpl w:val="F57061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C2F61F4"/>
    <w:multiLevelType w:val="hybridMultilevel"/>
    <w:tmpl w:val="0BE0E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F4D7DDB"/>
    <w:multiLevelType w:val="hybridMultilevel"/>
    <w:tmpl w:val="DCA67CA8"/>
    <w:lvl w:ilvl="0" w:tplc="F8D49CA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F790C4F"/>
    <w:multiLevelType w:val="multilevel"/>
    <w:tmpl w:val="7F790C4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841118565">
    <w:abstractNumId w:val="2"/>
  </w:num>
  <w:num w:numId="2" w16cid:durableId="1619410924">
    <w:abstractNumId w:val="16"/>
  </w:num>
  <w:num w:numId="3" w16cid:durableId="1982735970">
    <w:abstractNumId w:val="10"/>
  </w:num>
  <w:num w:numId="4" w16cid:durableId="209801995">
    <w:abstractNumId w:val="1"/>
  </w:num>
  <w:num w:numId="5" w16cid:durableId="1590583259">
    <w:abstractNumId w:val="24"/>
  </w:num>
  <w:num w:numId="6" w16cid:durableId="1070615750">
    <w:abstractNumId w:val="0"/>
  </w:num>
  <w:num w:numId="7" w16cid:durableId="1390954769">
    <w:abstractNumId w:val="18"/>
  </w:num>
  <w:num w:numId="8" w16cid:durableId="550700916">
    <w:abstractNumId w:val="14"/>
  </w:num>
  <w:num w:numId="9" w16cid:durableId="779684970">
    <w:abstractNumId w:val="9"/>
  </w:num>
  <w:num w:numId="10" w16cid:durableId="1817256282">
    <w:abstractNumId w:val="11"/>
  </w:num>
  <w:num w:numId="11" w16cid:durableId="982009335">
    <w:abstractNumId w:val="17"/>
  </w:num>
  <w:num w:numId="12" w16cid:durableId="1755318028">
    <w:abstractNumId w:val="21"/>
  </w:num>
  <w:num w:numId="13" w16cid:durableId="75325840">
    <w:abstractNumId w:val="5"/>
  </w:num>
  <w:num w:numId="14" w16cid:durableId="1735927337">
    <w:abstractNumId w:val="23"/>
  </w:num>
  <w:num w:numId="15" w16cid:durableId="582951202">
    <w:abstractNumId w:val="20"/>
  </w:num>
  <w:num w:numId="16" w16cid:durableId="1481536209">
    <w:abstractNumId w:val="12"/>
  </w:num>
  <w:num w:numId="17" w16cid:durableId="1408923548">
    <w:abstractNumId w:val="15"/>
  </w:num>
  <w:num w:numId="18" w16cid:durableId="1454210697">
    <w:abstractNumId w:val="13"/>
  </w:num>
  <w:num w:numId="19" w16cid:durableId="1537810289">
    <w:abstractNumId w:val="7"/>
  </w:num>
  <w:num w:numId="20" w16cid:durableId="941690093">
    <w:abstractNumId w:val="22"/>
  </w:num>
  <w:num w:numId="21" w16cid:durableId="1297372949">
    <w:abstractNumId w:val="3"/>
  </w:num>
  <w:num w:numId="22" w16cid:durableId="629749221">
    <w:abstractNumId w:val="4"/>
  </w:num>
  <w:num w:numId="23" w16cid:durableId="519704042">
    <w:abstractNumId w:val="6"/>
  </w:num>
  <w:num w:numId="24" w16cid:durableId="1498494919">
    <w:abstractNumId w:val="19"/>
  </w:num>
  <w:num w:numId="25" w16cid:durableId="3369990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2C1490E"/>
    <w:rsid w:val="00026488"/>
    <w:rsid w:val="0004758C"/>
    <w:rsid w:val="000532DD"/>
    <w:rsid w:val="0005596D"/>
    <w:rsid w:val="00057B51"/>
    <w:rsid w:val="00080794"/>
    <w:rsid w:val="00090D9B"/>
    <w:rsid w:val="000D6E75"/>
    <w:rsid w:val="0010273D"/>
    <w:rsid w:val="001462D4"/>
    <w:rsid w:val="00146D82"/>
    <w:rsid w:val="001922AD"/>
    <w:rsid w:val="0019319F"/>
    <w:rsid w:val="001A0E93"/>
    <w:rsid w:val="001B1513"/>
    <w:rsid w:val="001B6FDD"/>
    <w:rsid w:val="001C0C8A"/>
    <w:rsid w:val="001C1DD8"/>
    <w:rsid w:val="001F39CE"/>
    <w:rsid w:val="00210C31"/>
    <w:rsid w:val="0021326C"/>
    <w:rsid w:val="00232894"/>
    <w:rsid w:val="00237E9E"/>
    <w:rsid w:val="00276AA8"/>
    <w:rsid w:val="00282D07"/>
    <w:rsid w:val="002B766F"/>
    <w:rsid w:val="002C201B"/>
    <w:rsid w:val="002F7BC2"/>
    <w:rsid w:val="003071D8"/>
    <w:rsid w:val="003147FC"/>
    <w:rsid w:val="003575CB"/>
    <w:rsid w:val="003719BB"/>
    <w:rsid w:val="003864B4"/>
    <w:rsid w:val="003F3863"/>
    <w:rsid w:val="00420B0E"/>
    <w:rsid w:val="00426086"/>
    <w:rsid w:val="00444336"/>
    <w:rsid w:val="00463AB1"/>
    <w:rsid w:val="00492984"/>
    <w:rsid w:val="004A0798"/>
    <w:rsid w:val="004A5D56"/>
    <w:rsid w:val="004E3CFF"/>
    <w:rsid w:val="00540AE7"/>
    <w:rsid w:val="005517E0"/>
    <w:rsid w:val="005746F5"/>
    <w:rsid w:val="005B7442"/>
    <w:rsid w:val="005C0EB9"/>
    <w:rsid w:val="005E7CEF"/>
    <w:rsid w:val="006176C7"/>
    <w:rsid w:val="00636373"/>
    <w:rsid w:val="0066320F"/>
    <w:rsid w:val="00683723"/>
    <w:rsid w:val="00715D52"/>
    <w:rsid w:val="007204CB"/>
    <w:rsid w:val="007327AC"/>
    <w:rsid w:val="007539A1"/>
    <w:rsid w:val="00793B01"/>
    <w:rsid w:val="007B0B6C"/>
    <w:rsid w:val="007D285D"/>
    <w:rsid w:val="007E57DA"/>
    <w:rsid w:val="00803EF6"/>
    <w:rsid w:val="00807B69"/>
    <w:rsid w:val="0081510E"/>
    <w:rsid w:val="00861AF7"/>
    <w:rsid w:val="008B15A7"/>
    <w:rsid w:val="008B25F6"/>
    <w:rsid w:val="0094359D"/>
    <w:rsid w:val="009539CB"/>
    <w:rsid w:val="0095694A"/>
    <w:rsid w:val="00970424"/>
    <w:rsid w:val="009A5C89"/>
    <w:rsid w:val="009D5EB8"/>
    <w:rsid w:val="009E0368"/>
    <w:rsid w:val="00A04A42"/>
    <w:rsid w:val="00A22D0F"/>
    <w:rsid w:val="00A454B2"/>
    <w:rsid w:val="00A54988"/>
    <w:rsid w:val="00A92277"/>
    <w:rsid w:val="00AA3DA0"/>
    <w:rsid w:val="00AB6A00"/>
    <w:rsid w:val="00AD1C0E"/>
    <w:rsid w:val="00AD253E"/>
    <w:rsid w:val="00AE246B"/>
    <w:rsid w:val="00B034AF"/>
    <w:rsid w:val="00B17A8E"/>
    <w:rsid w:val="00B23B9C"/>
    <w:rsid w:val="00B269BB"/>
    <w:rsid w:val="00B365C5"/>
    <w:rsid w:val="00B37A89"/>
    <w:rsid w:val="00B5362E"/>
    <w:rsid w:val="00B779AE"/>
    <w:rsid w:val="00BD5B63"/>
    <w:rsid w:val="00BD6A90"/>
    <w:rsid w:val="00C21D46"/>
    <w:rsid w:val="00C24548"/>
    <w:rsid w:val="00C367AF"/>
    <w:rsid w:val="00C40673"/>
    <w:rsid w:val="00C42D7D"/>
    <w:rsid w:val="00C54DCC"/>
    <w:rsid w:val="00C5528F"/>
    <w:rsid w:val="00C94A39"/>
    <w:rsid w:val="00CA540E"/>
    <w:rsid w:val="00CB6CDD"/>
    <w:rsid w:val="00CE5F9B"/>
    <w:rsid w:val="00D10D3A"/>
    <w:rsid w:val="00D46C4B"/>
    <w:rsid w:val="00DC2B0F"/>
    <w:rsid w:val="00DC58A2"/>
    <w:rsid w:val="00DF5ED6"/>
    <w:rsid w:val="00E20DE5"/>
    <w:rsid w:val="00E44235"/>
    <w:rsid w:val="00E53932"/>
    <w:rsid w:val="00E56B42"/>
    <w:rsid w:val="00E576F6"/>
    <w:rsid w:val="00E619E9"/>
    <w:rsid w:val="00EA3C61"/>
    <w:rsid w:val="00EA65E2"/>
    <w:rsid w:val="00EA7FA2"/>
    <w:rsid w:val="00ED6A9D"/>
    <w:rsid w:val="00EF3BE4"/>
    <w:rsid w:val="00F367D7"/>
    <w:rsid w:val="00FC514E"/>
    <w:rsid w:val="00FD5D97"/>
    <w:rsid w:val="00FE3754"/>
    <w:rsid w:val="00FE4A66"/>
    <w:rsid w:val="00FE586A"/>
    <w:rsid w:val="00FE7817"/>
    <w:rsid w:val="00FF048C"/>
    <w:rsid w:val="57D40338"/>
    <w:rsid w:val="6D535020"/>
    <w:rsid w:val="72C1490E"/>
    <w:rsid w:val="7A75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898CEF0"/>
  <w15:docId w15:val="{E61DB434-BEF8-4F65-A096-321679DCD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94A3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qFormat/>
    <w:rsid w:val="00C94A39"/>
    <w:pPr>
      <w:numPr>
        <w:numId w:val="1"/>
      </w:numPr>
      <w:adjustRightInd w:val="0"/>
      <w:snapToGrid w:val="0"/>
      <w:spacing w:beforeLines="100" w:afterLines="100"/>
      <w:ind w:left="799" w:hanging="799"/>
      <w:jc w:val="left"/>
      <w:outlineLvl w:val="0"/>
    </w:pPr>
    <w:rPr>
      <w:rFonts w:ascii="Arial" w:eastAsia="黑体" w:hAnsi="Arial"/>
      <w:sz w:val="32"/>
    </w:rPr>
  </w:style>
  <w:style w:type="paragraph" w:styleId="2">
    <w:name w:val="heading 2"/>
    <w:basedOn w:val="a"/>
    <w:next w:val="a0"/>
    <w:qFormat/>
    <w:rsid w:val="00C94A39"/>
    <w:pPr>
      <w:numPr>
        <w:ilvl w:val="1"/>
        <w:numId w:val="1"/>
      </w:numPr>
      <w:tabs>
        <w:tab w:val="clear" w:pos="720"/>
        <w:tab w:val="left" w:pos="567"/>
      </w:tabs>
      <w:snapToGrid w:val="0"/>
      <w:spacing w:beforeLines="100" w:afterLines="100"/>
      <w:ind w:left="578" w:hanging="578"/>
      <w:jc w:val="left"/>
      <w:outlineLvl w:val="1"/>
    </w:pPr>
    <w:rPr>
      <w:rFonts w:ascii="Arial" w:eastAsia="黑体" w:hAnsi="Arial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qFormat/>
    <w:rsid w:val="00C94A39"/>
    <w:pPr>
      <w:ind w:firstLineChars="200" w:firstLine="420"/>
    </w:pPr>
  </w:style>
  <w:style w:type="paragraph" w:styleId="a4">
    <w:name w:val="caption"/>
    <w:basedOn w:val="a"/>
    <w:next w:val="a"/>
    <w:qFormat/>
    <w:rsid w:val="00C94A39"/>
    <w:pPr>
      <w:adjustRightInd w:val="0"/>
      <w:snapToGrid w:val="0"/>
      <w:spacing w:beforeLines="20" w:afterLines="20"/>
      <w:jc w:val="center"/>
    </w:pPr>
    <w:rPr>
      <w:rFonts w:ascii="黑体" w:eastAsia="黑体" w:hAnsi="黑体" w:cs="Arial"/>
    </w:rPr>
  </w:style>
  <w:style w:type="paragraph" w:styleId="a5">
    <w:name w:val="footer"/>
    <w:basedOn w:val="a"/>
    <w:link w:val="a6"/>
    <w:uiPriority w:val="99"/>
    <w:qFormat/>
    <w:rsid w:val="00C94A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qFormat/>
    <w:rsid w:val="00C94A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page number"/>
    <w:basedOn w:val="a1"/>
    <w:qFormat/>
    <w:rsid w:val="00C94A39"/>
  </w:style>
  <w:style w:type="paragraph" w:styleId="aa">
    <w:name w:val="List Paragraph"/>
    <w:basedOn w:val="a"/>
    <w:qFormat/>
    <w:rsid w:val="00C94A39"/>
    <w:pPr>
      <w:ind w:firstLineChars="200" w:firstLine="420"/>
    </w:pPr>
    <w:rPr>
      <w:rFonts w:ascii="Calibri" w:hAnsi="Calibri"/>
      <w:szCs w:val="22"/>
    </w:rPr>
  </w:style>
  <w:style w:type="paragraph" w:styleId="ab">
    <w:name w:val="Balloon Text"/>
    <w:basedOn w:val="a"/>
    <w:link w:val="ac"/>
    <w:rsid w:val="00E576F6"/>
    <w:rPr>
      <w:sz w:val="18"/>
      <w:szCs w:val="18"/>
    </w:rPr>
  </w:style>
  <w:style w:type="character" w:customStyle="1" w:styleId="ac">
    <w:name w:val="批注框文本 字符"/>
    <w:basedOn w:val="a1"/>
    <w:link w:val="ab"/>
    <w:rsid w:val="00E576F6"/>
    <w:rPr>
      <w:kern w:val="2"/>
      <w:sz w:val="18"/>
      <w:szCs w:val="18"/>
    </w:rPr>
  </w:style>
  <w:style w:type="character" w:customStyle="1" w:styleId="a8">
    <w:name w:val="页眉 字符"/>
    <w:basedOn w:val="a1"/>
    <w:link w:val="a7"/>
    <w:rsid w:val="00EA7FA2"/>
    <w:rPr>
      <w:kern w:val="2"/>
      <w:sz w:val="18"/>
      <w:szCs w:val="18"/>
    </w:rPr>
  </w:style>
  <w:style w:type="character" w:customStyle="1" w:styleId="a6">
    <w:name w:val="页脚 字符"/>
    <w:basedOn w:val="a1"/>
    <w:link w:val="a5"/>
    <w:uiPriority w:val="99"/>
    <w:rsid w:val="00EA7FA2"/>
    <w:rPr>
      <w:kern w:val="2"/>
      <w:sz w:val="18"/>
      <w:szCs w:val="18"/>
    </w:rPr>
  </w:style>
  <w:style w:type="table" w:styleId="ad">
    <w:name w:val="Table Grid"/>
    <w:basedOn w:val="a2"/>
    <w:rsid w:val="007B0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image" Target="media/image19.png"/><Relationship Id="rId21" Type="http://schemas.openxmlformats.org/officeDocument/2006/relationships/oleObject" Target="embeddings/oleObject4.bin"/><Relationship Id="rId34" Type="http://schemas.openxmlformats.org/officeDocument/2006/relationships/oleObject" Target="embeddings/oleObject11.bin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oleObject" Target="embeddings/oleObject8.bin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image" Target="media/image17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emf"/><Relationship Id="rId36" Type="http://schemas.openxmlformats.org/officeDocument/2006/relationships/image" Target="media/image16.png"/><Relationship Id="rId10" Type="http://schemas.openxmlformats.org/officeDocument/2006/relationships/image" Target="media/image2.jpe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oleObject" Target="embeddings/oleObject7.bin"/><Relationship Id="rId30" Type="http://schemas.openxmlformats.org/officeDocument/2006/relationships/image" Target="media/image13.emf"/><Relationship Id="rId35" Type="http://schemas.openxmlformats.org/officeDocument/2006/relationships/image" Target="media/image15.png"/><Relationship Id="rId43" Type="http://schemas.openxmlformats.org/officeDocument/2006/relationships/theme" Target="theme/theme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jpe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54A9E6-F827-4761-8CCE-8A76E1CC6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</TotalTime>
  <Pages>17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2201716544@qq.com</cp:lastModifiedBy>
  <cp:revision>2</cp:revision>
  <dcterms:created xsi:type="dcterms:W3CDTF">2022-06-25T10:10:00Z</dcterms:created>
  <dcterms:modified xsi:type="dcterms:W3CDTF">2022-06-25T10:10:00Z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